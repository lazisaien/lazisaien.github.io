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8E4" w:rsidRPr="003B79E2" w:rsidRDefault="00DF58E4" w:rsidP="00E84042">
      <w:pPr>
        <w:pStyle w:val="Section"/>
        <w:jc w:val="center"/>
        <w:rPr>
          <w:rFonts w:ascii="Calibri" w:hAnsi="Calibri"/>
          <w:b/>
          <w:caps w:val="0"/>
          <w:color w:val="auto"/>
          <w:sz w:val="32"/>
          <w:szCs w:val="32"/>
        </w:rPr>
      </w:pPr>
      <w:r w:rsidRPr="003B79E2">
        <w:rPr>
          <w:rFonts w:ascii="Calibri" w:hAnsi="Calibri"/>
          <w:b/>
          <w:caps w:val="0"/>
          <w:color w:val="auto"/>
          <w:sz w:val="32"/>
          <w:szCs w:val="32"/>
        </w:rPr>
        <w:t>AJAY KUMAR</w:t>
      </w:r>
    </w:p>
    <w:p w:rsidR="00DF58E4" w:rsidRPr="003B79E2" w:rsidRDefault="00DF58E4" w:rsidP="00E84042">
      <w:pPr>
        <w:pStyle w:val="Section"/>
        <w:jc w:val="center"/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</w:pP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G-17 - 1/2, Steel Town Bin Qasim</w:t>
      </w:r>
      <w:r w:rsidR="00CB7BF1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TOWN,</w:t>
      </w:r>
      <w:r w:rsidRPr="003B79E2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Karachi</w:t>
      </w:r>
      <w:r w:rsidR="00106BAB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-75200</w:t>
      </w:r>
    </w:p>
    <w:p w:rsidR="00DF58E4" w:rsidRPr="003B79E2" w:rsidRDefault="00CB7BF1" w:rsidP="00E84042">
      <w:pPr>
        <w:pStyle w:val="Section"/>
        <w:jc w:val="center"/>
        <w:rPr>
          <w:b/>
          <w:color w:val="auto"/>
          <w:sz w:val="22"/>
          <w:szCs w:val="22"/>
        </w:rPr>
      </w:pPr>
      <w:r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Contact No: </w:t>
      </w:r>
      <w:r w:rsidR="00697A2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>+92-333-8869510</w:t>
      </w:r>
      <w:r w:rsidR="00D010DC">
        <w:rPr>
          <w:rFonts w:ascii="Calibri" w:eastAsia="Times New Roman" w:hAnsi="Calibri" w:cs="Times New Roman"/>
          <w:b/>
          <w:color w:val="auto"/>
          <w:sz w:val="22"/>
          <w:szCs w:val="22"/>
          <w:lang w:eastAsia="en-US"/>
        </w:rPr>
        <w:t xml:space="preserve"> | +92-300-2942297</w:t>
      </w:r>
    </w:p>
    <w:p w:rsidR="00554A3E" w:rsidRDefault="0087786B" w:rsidP="00E84042">
      <w:pPr>
        <w:pStyle w:val="Subsection"/>
        <w:jc w:val="center"/>
        <w:rPr>
          <w:rFonts w:ascii="Calibri" w:hAnsi="Calibri" w:cs="Calibri"/>
          <w:color w:val="4F81BD"/>
          <w:sz w:val="22"/>
          <w:szCs w:val="22"/>
        </w:rPr>
      </w:pPr>
      <w:r w:rsidRPr="00DF58E4">
        <w:rPr>
          <w:rFonts w:ascii="Calibri" w:hAnsi="Calibri" w:cs="Calibri"/>
          <w:color w:val="auto"/>
          <w:sz w:val="22"/>
          <w:szCs w:val="22"/>
        </w:rPr>
        <w:t>Email</w:t>
      </w:r>
      <w:r>
        <w:rPr>
          <w:rFonts w:ascii="Calibri" w:hAnsi="Calibri" w:cs="Calibri"/>
          <w:color w:val="auto"/>
          <w:sz w:val="22"/>
          <w:szCs w:val="22"/>
        </w:rPr>
        <w:t>:</w:t>
      </w:r>
      <w:r w:rsidR="00053258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DF58E4" w:rsidRPr="00DF58E4">
        <w:rPr>
          <w:rFonts w:ascii="Calibri" w:hAnsi="Calibri" w:cs="Calibri"/>
          <w:color w:val="0070C0"/>
          <w:sz w:val="22"/>
          <w:szCs w:val="22"/>
        </w:rPr>
        <w:t xml:space="preserve"> </w:t>
      </w:r>
      <w:r w:rsidR="00DF58E4" w:rsidRPr="00937D42">
        <w:rPr>
          <w:rFonts w:ascii="Calibri" w:hAnsi="Calibri" w:cs="Calibri"/>
          <w:color w:val="4F81BD"/>
          <w:sz w:val="22"/>
          <w:szCs w:val="22"/>
        </w:rPr>
        <w:t>ajay_nedians@yahoo.com</w:t>
      </w:r>
    </w:p>
    <w:p w:rsidR="004E6C55" w:rsidRPr="00870903" w:rsidRDefault="00507994" w:rsidP="00E84042">
      <w:pPr>
        <w:pStyle w:val="Subsection"/>
        <w:jc w:val="center"/>
        <w:rPr>
          <w:rFonts w:ascii="Calibri" w:hAnsi="Calibri" w:cs="Calibri"/>
          <w:color w:val="2E74B5"/>
          <w:sz w:val="22"/>
          <w:szCs w:val="22"/>
        </w:rPr>
      </w:pPr>
      <w:hyperlink r:id="rId9" w:history="1">
        <w:r w:rsidR="00F73E69" w:rsidRPr="00AD4F42">
          <w:rPr>
            <w:rStyle w:val="Hyperlink"/>
            <w:rFonts w:ascii="Calibri" w:hAnsi="Calibri" w:cs="Calibri"/>
            <w:sz w:val="22"/>
            <w:szCs w:val="22"/>
          </w:rPr>
          <w:t>lazisaien.github.io</w:t>
        </w:r>
      </w:hyperlink>
    </w:p>
    <w:p w:rsidR="005663DC" w:rsidRPr="0094244B" w:rsidRDefault="005663DC" w:rsidP="00E84042">
      <w:pPr>
        <w:pStyle w:val="Subsection"/>
        <w:jc w:val="center"/>
        <w:rPr>
          <w:rFonts w:ascii="Calibri" w:hAnsi="Calibri" w:cs="Calibri"/>
          <w:color w:val="auto"/>
          <w:sz w:val="22"/>
          <w:szCs w:val="22"/>
        </w:rPr>
      </w:pPr>
    </w:p>
    <w:p w:rsidR="009E51AE" w:rsidRDefault="009E51AE" w:rsidP="009E51AE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</w:p>
    <w:p w:rsidR="0059771D" w:rsidRPr="00937D42" w:rsidRDefault="00975330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8" name="Oval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4ADED1" id="Oval 214" o:spid="_x0000_s1026" style="position:absolute;margin-left:277.45pt;margin-top:1350.45pt;width:186.2pt;height:183.3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yo2AIAALw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7" name="Oval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E8637"/>
                        </a:solidFill>
                        <a:ln w="57150" cmpd="thinThick">
                          <a:solidFill>
                            <a:srgbClr val="FE863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63A5537" id="Oval 202" o:spid="_x0000_s1026" style="position:absolute;margin-left:277.45pt;margin-top:1350.45pt;width:186.2pt;height:183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" fillcolor="#fe8637" strokecolor="#fe8637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6" name="Oval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491231" id="Oval 163" o:spid="_x0000_s1026" style="position:absolute;margin-left:277.45pt;margin-top:1350.45pt;width:186.2pt;height:183.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cU2AIAALw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CcCBxT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5" name="Oval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360A07" id="Oval 153" o:spid="_x0000_s1026" style="position:absolute;margin-left:277.45pt;margin-top:1350.45pt;width:186.2pt;height:18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c1wIAALw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pSihXNcCAAC8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4" name="Oval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FBC291" id="Oval 129" o:spid="_x0000_s1026" style="position:absolute;margin-left:277.45pt;margin-top:1350.45pt;width:186.2pt;height:183.3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3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46C1A1" id="Oval 78" o:spid="_x0000_s1026" style="position:absolute;margin-left:277.45pt;margin-top:1350.45pt;width:186.2pt;height:183.3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cG1wIAALs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UJs3B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2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2F5A621" id="Oval 76" o:spid="_x0000_s1026" style="position:absolute;margin-left:277.45pt;margin-top:1350.45pt;width:186.2pt;height:183.3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59771D" w:rsidRPr="00937D42">
        <w:rPr>
          <w:rFonts w:ascii="Calibri" w:hAnsi="Calibri"/>
          <w:b/>
          <w:color w:val="4F81BD"/>
          <w:sz w:val="22"/>
          <w:szCs w:val="22"/>
        </w:rPr>
        <w:t>OBJECTIVE</w:t>
      </w:r>
    </w:p>
    <w:p w:rsidR="0059771D" w:rsidRDefault="0059771D" w:rsidP="001F3C46">
      <w:pPr>
        <w:pBdr>
          <w:bottom w:val="single" w:sz="6" w:space="1" w:color="auto"/>
        </w:pBdr>
        <w:ind w:right="900"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2"/>
        </w:rPr>
        <w:t xml:space="preserve">To </w:t>
      </w:r>
      <w:r w:rsidRPr="000E2CB4">
        <w:rPr>
          <w:rFonts w:ascii="Calibri" w:hAnsi="Calibri"/>
          <w:color w:val="000000"/>
          <w:szCs w:val="20"/>
        </w:rPr>
        <w:t xml:space="preserve">obtain a creative and challenging position in a well reputed firm that enables me to </w:t>
      </w:r>
      <w:r w:rsidR="001F3C46">
        <w:rPr>
          <w:rFonts w:ascii="Calibri" w:hAnsi="Calibri"/>
          <w:color w:val="000000"/>
          <w:szCs w:val="20"/>
        </w:rPr>
        <w:t xml:space="preserve">gain                       </w:t>
      </w:r>
      <w:r w:rsidRPr="000E2CB4">
        <w:rPr>
          <w:rFonts w:ascii="Calibri" w:hAnsi="Calibri"/>
          <w:color w:val="000000"/>
          <w:szCs w:val="20"/>
        </w:rPr>
        <w:t>valuable experience and utilize my skills to create a successful work environment.</w:t>
      </w:r>
    </w:p>
    <w:p w:rsidR="007A3D9A" w:rsidRPr="000E2CB4" w:rsidRDefault="007A3D9A" w:rsidP="0059771D">
      <w:pPr>
        <w:pBdr>
          <w:bottom w:val="single" w:sz="6" w:space="1" w:color="auto"/>
        </w:pBdr>
        <w:ind w:right="900"/>
        <w:rPr>
          <w:rFonts w:ascii="Calibri" w:hAnsi="Calibri"/>
          <w:color w:val="000000"/>
          <w:szCs w:val="20"/>
        </w:rPr>
      </w:pPr>
    </w:p>
    <w:p w:rsidR="007A3D9A" w:rsidRDefault="00975330" w:rsidP="007A3D9A">
      <w:pPr>
        <w:pStyle w:val="ListBullet"/>
        <w:numPr>
          <w:ilvl w:val="0"/>
          <w:numId w:val="0"/>
        </w:numPr>
        <w:rPr>
          <w:rFonts w:ascii="Calibri" w:hAnsi="Calibri"/>
          <w:b/>
          <w:color w:val="005696"/>
          <w:sz w:val="22"/>
          <w:szCs w:val="2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1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F3F03CA" id="Oval 60" o:spid="_x0000_s1026" style="position:absolute;margin-left:277.45pt;margin-top:1350.45pt;width:186.2pt;height:183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AY1Q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3523615</wp:posOffset>
                </wp:positionH>
                <wp:positionV relativeFrom="page">
                  <wp:posOffset>17150715</wp:posOffset>
                </wp:positionV>
                <wp:extent cx="2364740" cy="2327910"/>
                <wp:effectExtent l="19050" t="19050" r="35560" b="34290"/>
                <wp:wrapNone/>
                <wp:docPr id="10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2900E0" id="Oval 59" o:spid="_x0000_s1026" style="position:absolute;margin-left:277.45pt;margin-top:1350.45pt;width:186.2pt;height:183.3p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p w:rsidR="00C8052E" w:rsidRDefault="0059771D" w:rsidP="008B7FB7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EDUCATION</w:t>
      </w:r>
    </w:p>
    <w:p w:rsidR="00C8052E" w:rsidRPr="00572461" w:rsidRDefault="00C8052E" w:rsidP="00C8052E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>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7C58ED">
        <w:rPr>
          <w:rFonts w:ascii="Calibri" w:hAnsi="Calibri"/>
          <w:b w:val="0"/>
          <w:color w:val="auto"/>
          <w:szCs w:val="22"/>
        </w:rPr>
        <w:t xml:space="preserve">2014 – 2016 </w:t>
      </w:r>
    </w:p>
    <w:p w:rsidR="0059771D" w:rsidRPr="00C8052E" w:rsidRDefault="00C8052E" w:rsidP="00C8052E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MPM - Masters</w:t>
      </w:r>
      <w:r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in Project Management </w:t>
      </w:r>
      <w:r w:rsidRPr="000E2CB4">
        <w:rPr>
          <w:rFonts w:ascii="Calibri" w:hAnsi="Calibri"/>
          <w:color w:val="000000"/>
          <w:szCs w:val="22"/>
        </w:rPr>
        <w:t xml:space="preserve">from </w:t>
      </w:r>
      <w:r>
        <w:rPr>
          <w:rFonts w:ascii="Calibri" w:hAnsi="Calibri"/>
          <w:color w:val="000000"/>
          <w:szCs w:val="22"/>
        </w:rPr>
        <w:t>Shaheed Zulfiqar Ali Bhutto Institute of Science &amp; Technolo</w:t>
      </w:r>
      <w:r w:rsidR="00755175">
        <w:rPr>
          <w:rFonts w:ascii="Calibri" w:hAnsi="Calibri"/>
          <w:color w:val="000000"/>
          <w:szCs w:val="22"/>
        </w:rPr>
        <w:t>g</w:t>
      </w:r>
      <w:r w:rsidR="00983083">
        <w:rPr>
          <w:rFonts w:ascii="Calibri" w:hAnsi="Calibri"/>
          <w:color w:val="000000"/>
          <w:szCs w:val="22"/>
        </w:rPr>
        <w:t>y (Karachi)</w:t>
      </w:r>
      <w:r w:rsidR="008108FD">
        <w:rPr>
          <w:rFonts w:ascii="Calibri" w:hAnsi="Calibri"/>
          <w:color w:val="000000"/>
          <w:szCs w:val="22"/>
        </w:rPr>
        <w:br/>
      </w:r>
      <w:r w:rsidR="00AC0095" w:rsidRPr="00205D7F">
        <w:rPr>
          <w:rFonts w:ascii="Calibri" w:hAnsi="Calibri"/>
          <w:b/>
          <w:color w:val="000000"/>
          <w:szCs w:val="22"/>
        </w:rPr>
        <w:t>CGPA:</w:t>
      </w:r>
      <w:r w:rsidR="00ED7AC4">
        <w:rPr>
          <w:rFonts w:ascii="Calibri" w:hAnsi="Calibri"/>
          <w:color w:val="000000"/>
          <w:szCs w:val="22"/>
        </w:rPr>
        <w:t xml:space="preserve"> 3.43</w:t>
      </w:r>
      <w:r w:rsidR="0059771D" w:rsidRPr="00205D7F">
        <w:rPr>
          <w:rFonts w:ascii="Calibri" w:hAnsi="Calibri"/>
          <w:color w:val="4F81BD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771D" w:rsidRPr="00572461" w:rsidRDefault="00BF6CE5" w:rsidP="0059771D">
      <w:pPr>
        <w:pStyle w:val="Subsection"/>
        <w:rPr>
          <w:rFonts w:ascii="Calibri" w:hAnsi="Calibri"/>
          <w:color w:val="auto"/>
          <w:szCs w:val="22"/>
        </w:rPr>
      </w:pPr>
      <w:r>
        <w:rPr>
          <w:rFonts w:ascii="Calibri" w:hAnsi="Calibri"/>
          <w:color w:val="000000"/>
          <w:szCs w:val="22"/>
        </w:rPr>
        <w:t xml:space="preserve"> BACHELOR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="0059771D" w:rsidRPr="000E2CB4">
        <w:rPr>
          <w:rFonts w:ascii="Calibri" w:hAnsi="Calibri"/>
          <w:b w:val="0"/>
          <w:color w:val="595959"/>
          <w:sz w:val="14"/>
          <w:szCs w:val="22"/>
        </w:rPr>
        <w:t xml:space="preserve"> </w:t>
      </w:r>
      <w:r w:rsidR="00485599">
        <w:rPr>
          <w:rFonts w:ascii="Calibri" w:hAnsi="Calibri"/>
          <w:b w:val="0"/>
          <w:color w:val="auto"/>
          <w:szCs w:val="22"/>
        </w:rPr>
        <w:t xml:space="preserve">2009-2012 </w:t>
      </w:r>
    </w:p>
    <w:p w:rsidR="0059771D" w:rsidRPr="00532120" w:rsidRDefault="00983083" w:rsidP="00532120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BCIT</w:t>
      </w:r>
      <w:r w:rsidR="0059771D" w:rsidRPr="000E2CB4">
        <w:rPr>
          <w:rFonts w:ascii="Calibri" w:hAnsi="Calibri"/>
          <w:color w:val="000000"/>
          <w:szCs w:val="22"/>
        </w:rPr>
        <w:t xml:space="preserve"> </w:t>
      </w:r>
      <w:r>
        <w:rPr>
          <w:rFonts w:ascii="Calibri" w:hAnsi="Calibri"/>
          <w:color w:val="000000"/>
          <w:szCs w:val="22"/>
        </w:rPr>
        <w:t xml:space="preserve">(Bachelor - </w:t>
      </w:r>
      <w:r w:rsidRPr="000E2CB4">
        <w:rPr>
          <w:rFonts w:ascii="Calibri" w:hAnsi="Calibri"/>
          <w:color w:val="000000"/>
          <w:szCs w:val="22"/>
        </w:rPr>
        <w:t>Computer Science &amp; I</w:t>
      </w:r>
      <w:r>
        <w:rPr>
          <w:rFonts w:ascii="Calibri" w:hAnsi="Calibri"/>
          <w:color w:val="000000"/>
          <w:szCs w:val="22"/>
        </w:rPr>
        <w:t xml:space="preserve">nformation Technology) </w:t>
      </w:r>
      <w:r w:rsidR="0059771D" w:rsidRPr="000E2CB4">
        <w:rPr>
          <w:rFonts w:ascii="Calibri" w:hAnsi="Calibri"/>
          <w:color w:val="000000"/>
          <w:szCs w:val="22"/>
        </w:rPr>
        <w:t>from NED University of Eng</w:t>
      </w:r>
      <w:r>
        <w:rPr>
          <w:rFonts w:ascii="Calibri" w:hAnsi="Calibri"/>
          <w:color w:val="000000"/>
          <w:szCs w:val="22"/>
        </w:rPr>
        <w:t>ineering &amp; Technology (Karachi)</w:t>
      </w:r>
      <w:r w:rsidR="00532120">
        <w:rPr>
          <w:rFonts w:ascii="Calibri" w:hAnsi="Calibri"/>
          <w:color w:val="000000"/>
          <w:szCs w:val="22"/>
        </w:rPr>
        <w:br/>
      </w:r>
      <w:r w:rsidR="00323F39" w:rsidRPr="00205D7F">
        <w:rPr>
          <w:rFonts w:ascii="Calibri" w:hAnsi="Calibri"/>
          <w:b/>
          <w:color w:val="000000"/>
          <w:szCs w:val="22"/>
        </w:rPr>
        <w:t>CGPA:</w:t>
      </w:r>
      <w:r w:rsidR="00323F39">
        <w:rPr>
          <w:rFonts w:ascii="Calibri" w:hAnsi="Calibri"/>
          <w:color w:val="000000"/>
          <w:szCs w:val="22"/>
        </w:rPr>
        <w:t xml:space="preserve"> 3.4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INTERMEDIATE </w:t>
      </w:r>
      <w:r w:rsidRPr="00572461">
        <w:rPr>
          <w:rFonts w:ascii="Calibri" w:hAnsi="Calibri"/>
          <w:b w:val="0"/>
          <w:color w:val="auto"/>
          <w:sz w:val="14"/>
          <w:szCs w:val="22"/>
        </w:rPr>
        <w:sym w:font="Wingdings 2" w:char="F097"/>
      </w:r>
      <w:r w:rsidRPr="00572461">
        <w:rPr>
          <w:rFonts w:ascii="Calibri" w:hAnsi="Calibri"/>
          <w:b w:val="0"/>
          <w:color w:val="auto"/>
          <w:szCs w:val="22"/>
        </w:rPr>
        <w:t xml:space="preserve"> 2007-2008</w:t>
      </w:r>
    </w:p>
    <w:p w:rsidR="0059771D" w:rsidRPr="000E2CB4" w:rsidRDefault="0059771D" w:rsidP="0059771D">
      <w:pPr>
        <w:pStyle w:val="NormalIndent"/>
        <w:numPr>
          <w:ilvl w:val="0"/>
          <w:numId w:val="25"/>
        </w:numPr>
        <w:spacing w:after="240"/>
        <w:ind w:left="300" w:right="720" w:hanging="210"/>
        <w:contextualSpacing/>
        <w:jc w:val="left"/>
        <w:rPr>
          <w:rFonts w:ascii="Calibri" w:hAnsi="Calibri"/>
          <w:color w:val="000000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HSC from Government Degree College </w:t>
      </w:r>
      <w:proofErr w:type="spellStart"/>
      <w:r w:rsidRPr="000E2CB4">
        <w:rPr>
          <w:rFonts w:ascii="Calibri" w:hAnsi="Calibri"/>
          <w:color w:val="000000"/>
          <w:szCs w:val="22"/>
        </w:rPr>
        <w:t>Naudero</w:t>
      </w:r>
      <w:proofErr w:type="spellEnd"/>
      <w:r w:rsidRPr="000E2CB4">
        <w:rPr>
          <w:rFonts w:ascii="Calibri" w:hAnsi="Calibri"/>
          <w:color w:val="000000"/>
          <w:szCs w:val="22"/>
        </w:rPr>
        <w:t>, (Distr</w:t>
      </w:r>
      <w:r w:rsidR="00983083">
        <w:rPr>
          <w:rFonts w:ascii="Calibri" w:hAnsi="Calibri"/>
          <w:color w:val="000000"/>
          <w:szCs w:val="22"/>
        </w:rPr>
        <w:t xml:space="preserve">ict </w:t>
      </w:r>
      <w:proofErr w:type="spellStart"/>
      <w:r w:rsidR="00983083">
        <w:rPr>
          <w:rFonts w:ascii="Calibri" w:hAnsi="Calibri"/>
          <w:color w:val="000000"/>
          <w:szCs w:val="22"/>
        </w:rPr>
        <w:t>Larkana</w:t>
      </w:r>
      <w:proofErr w:type="spellEnd"/>
      <w:r w:rsidR="00983083">
        <w:rPr>
          <w:rFonts w:ascii="Calibri" w:hAnsi="Calibri"/>
          <w:color w:val="000000"/>
          <w:szCs w:val="22"/>
        </w:rPr>
        <w:t>) in Pre-Engineering</w:t>
      </w:r>
      <w:r w:rsidRPr="000E2CB4">
        <w:rPr>
          <w:rFonts w:ascii="Calibri" w:hAnsi="Calibri"/>
          <w:color w:val="000000"/>
          <w:szCs w:val="22"/>
        </w:rPr>
        <w:br/>
      </w:r>
      <w:r w:rsidR="00983083" w:rsidRPr="00205D7F">
        <w:rPr>
          <w:rFonts w:ascii="Calibri" w:hAnsi="Calibri"/>
          <w:b/>
          <w:color w:val="000000"/>
          <w:szCs w:val="22"/>
        </w:rPr>
        <w:t>Percentage</w:t>
      </w:r>
      <w:r w:rsidRPr="00205D7F">
        <w:rPr>
          <w:rFonts w:ascii="Calibri" w:hAnsi="Calibri"/>
          <w:b/>
          <w:color w:val="000000"/>
          <w:szCs w:val="22"/>
        </w:rPr>
        <w:t>:</w:t>
      </w:r>
      <w:r w:rsidRPr="000E2CB4">
        <w:rPr>
          <w:rFonts w:ascii="Calibri" w:hAnsi="Calibri"/>
          <w:color w:val="000000"/>
          <w:szCs w:val="22"/>
        </w:rPr>
        <w:t xml:space="preserve"> 80.09%</w:t>
      </w:r>
    </w:p>
    <w:p w:rsidR="0059771D" w:rsidRPr="000E2CB4" w:rsidRDefault="0059771D" w:rsidP="0059771D">
      <w:pPr>
        <w:pStyle w:val="Subsection"/>
        <w:rPr>
          <w:rFonts w:ascii="Calibri" w:hAnsi="Calibri"/>
          <w:color w:val="595959"/>
          <w:szCs w:val="22"/>
        </w:rPr>
      </w:pPr>
      <w:r w:rsidRPr="000E2CB4">
        <w:rPr>
          <w:rFonts w:ascii="Calibri" w:hAnsi="Calibri"/>
          <w:color w:val="000000"/>
          <w:szCs w:val="22"/>
        </w:rPr>
        <w:t xml:space="preserve">MATRICULATION </w:t>
      </w:r>
      <w:r w:rsidRPr="000E2CB4">
        <w:rPr>
          <w:rFonts w:ascii="Calibri" w:hAnsi="Calibri"/>
          <w:b w:val="0"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 w:val="0"/>
          <w:color w:val="595959"/>
          <w:szCs w:val="22"/>
        </w:rPr>
        <w:t xml:space="preserve"> </w:t>
      </w:r>
      <w:r w:rsidRPr="00572461">
        <w:rPr>
          <w:rFonts w:ascii="Calibri" w:hAnsi="Calibri"/>
          <w:b w:val="0"/>
          <w:color w:val="auto"/>
          <w:szCs w:val="22"/>
        </w:rPr>
        <w:t>2004-2005</w:t>
      </w:r>
    </w:p>
    <w:p w:rsidR="0059771D" w:rsidRDefault="00C74CE9" w:rsidP="0059771D">
      <w:pPr>
        <w:pStyle w:val="NormalIndent"/>
        <w:numPr>
          <w:ilvl w:val="0"/>
          <w:numId w:val="25"/>
        </w:numPr>
        <w:spacing w:line="276" w:lineRule="auto"/>
        <w:ind w:left="300" w:right="720" w:hanging="210"/>
        <w:contextualSpacing/>
        <w:jc w:val="left"/>
        <w:rPr>
          <w:rFonts w:ascii="Calibri" w:hAnsi="Calibri"/>
          <w:color w:val="000000"/>
          <w:szCs w:val="20"/>
        </w:rPr>
      </w:pPr>
      <w:r>
        <w:rPr>
          <w:rFonts w:ascii="Calibri" w:hAnsi="Calibri"/>
          <w:color w:val="000000"/>
          <w:szCs w:val="20"/>
        </w:rPr>
        <w:t xml:space="preserve">SSC from </w:t>
      </w:r>
      <w:r w:rsidR="00BB7BDE">
        <w:rPr>
          <w:rFonts w:ascii="Calibri" w:hAnsi="Calibri"/>
          <w:color w:val="000000"/>
          <w:szCs w:val="20"/>
        </w:rPr>
        <w:t>the</w:t>
      </w:r>
      <w:r w:rsidR="0059771D" w:rsidRPr="000E2CB4">
        <w:rPr>
          <w:rFonts w:ascii="Calibri" w:hAnsi="Calibri"/>
          <w:color w:val="000000"/>
          <w:szCs w:val="20"/>
        </w:rPr>
        <w:t xml:space="preserve"> Best Academy Boys and Girls Secondary Schoo</w:t>
      </w:r>
      <w:r w:rsidR="00983083">
        <w:rPr>
          <w:rFonts w:ascii="Calibri" w:hAnsi="Calibri"/>
          <w:color w:val="000000"/>
          <w:szCs w:val="20"/>
        </w:rPr>
        <w:t>l (Karachi) in Computer Science</w:t>
      </w:r>
      <w:r w:rsidR="0059771D" w:rsidRPr="000E2CB4">
        <w:rPr>
          <w:rFonts w:ascii="Calibri" w:hAnsi="Calibri"/>
          <w:color w:val="000000"/>
          <w:szCs w:val="20"/>
        </w:rPr>
        <w:br/>
      </w:r>
      <w:r w:rsidR="00983083" w:rsidRPr="00205D7F">
        <w:rPr>
          <w:rFonts w:ascii="Calibri" w:hAnsi="Calibri"/>
          <w:b/>
          <w:color w:val="000000"/>
          <w:szCs w:val="20"/>
        </w:rPr>
        <w:t>Percentage</w:t>
      </w:r>
      <w:r w:rsidR="0059771D" w:rsidRPr="00205D7F">
        <w:rPr>
          <w:rFonts w:ascii="Calibri" w:hAnsi="Calibri"/>
          <w:b/>
          <w:color w:val="000000"/>
          <w:szCs w:val="20"/>
        </w:rPr>
        <w:t>:</w:t>
      </w:r>
      <w:r w:rsidR="0059771D" w:rsidRPr="000E2CB4">
        <w:rPr>
          <w:rFonts w:ascii="Calibri" w:hAnsi="Calibri"/>
          <w:color w:val="000000"/>
          <w:szCs w:val="20"/>
        </w:rPr>
        <w:t xml:space="preserve"> 85.52%</w:t>
      </w:r>
    </w:p>
    <w:p w:rsidR="007A3D9A" w:rsidRDefault="007A3D9A" w:rsidP="00337D60">
      <w:pPr>
        <w:pStyle w:val="NormalIndent"/>
        <w:pBdr>
          <w:bottom w:val="single" w:sz="6" w:space="0" w:color="auto"/>
        </w:pBdr>
        <w:spacing w:line="276" w:lineRule="auto"/>
        <w:ind w:left="90" w:right="720"/>
        <w:contextualSpacing/>
        <w:rPr>
          <w:rFonts w:ascii="Calibri" w:hAnsi="Calibri"/>
          <w:color w:val="000000"/>
          <w:szCs w:val="20"/>
        </w:rPr>
      </w:pPr>
    </w:p>
    <w:p w:rsidR="00C7028B" w:rsidRDefault="00ED016E" w:rsidP="00C7028B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 w:rsidRPr="00ED016E">
        <w:rPr>
          <w:rFonts w:ascii="Calibri" w:hAnsi="Calibri"/>
          <w:b/>
          <w:color w:val="4F81BD"/>
          <w:sz w:val="22"/>
          <w:szCs w:val="22"/>
        </w:rPr>
        <w:t>experience</w:t>
      </w:r>
    </w:p>
    <w:p w:rsidR="00C35D8C" w:rsidRDefault="00D010DC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 w:val="24"/>
          <w:szCs w:val="24"/>
        </w:rPr>
      </w:pPr>
      <w:r w:rsidRPr="0051004B">
        <w:rPr>
          <w:rFonts w:ascii="Calibri" w:hAnsi="Calibri"/>
          <w:color w:val="00000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148B79F" wp14:editId="0DB94A9F">
            <wp:simplePos x="0" y="0"/>
            <wp:positionH relativeFrom="margin">
              <wp:align>left</wp:align>
            </wp:positionH>
            <wp:positionV relativeFrom="margin">
              <wp:posOffset>6353175</wp:posOffset>
            </wp:positionV>
            <wp:extent cx="1162050" cy="609600"/>
            <wp:effectExtent l="0" t="0" r="0" b="0"/>
            <wp:wrapSquare wrapText="bothSides"/>
            <wp:docPr id="40" name="Picture 40" descr="tp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tp_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E34">
        <w:rPr>
          <w:rFonts w:ascii="Calibri" w:hAnsi="Calibri"/>
          <w:color w:val="000000"/>
          <w:sz w:val="24"/>
          <w:szCs w:val="24"/>
        </w:rPr>
        <w:t>10</w:t>
      </w:r>
      <w:r w:rsidR="00C35D8C" w:rsidRPr="001706E9">
        <w:rPr>
          <w:rFonts w:ascii="Calibri" w:hAnsi="Calibri"/>
          <w:color w:val="000000"/>
          <w:sz w:val="24"/>
          <w:szCs w:val="24"/>
        </w:rPr>
        <w:t xml:space="preserve">PEARLS </w:t>
      </w:r>
    </w:p>
    <w:p w:rsidR="0051004B" w:rsidRPr="0051004B" w:rsidRDefault="0051004B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Lead Test</w:t>
      </w:r>
      <w:r w:rsidRPr="001706E9">
        <w:rPr>
          <w:rFonts w:ascii="Calibri" w:hAnsi="Calibri"/>
          <w:color w:val="000000"/>
          <w:szCs w:val="22"/>
        </w:rPr>
        <w:t xml:space="preserve"> Engineer  </w:t>
      </w:r>
      <w:r w:rsidRPr="0051004B">
        <w:rPr>
          <w:rFonts w:ascii="Calibri" w:hAnsi="Calibri"/>
          <w:color w:val="000000"/>
          <w:szCs w:val="22"/>
        </w:rPr>
        <w:sym w:font="Wingdings 2" w:char="F097"/>
      </w:r>
      <w:r w:rsidRPr="0051004B">
        <w:rPr>
          <w:rFonts w:ascii="Calibri" w:hAnsi="Calibri"/>
          <w:color w:val="000000"/>
          <w:szCs w:val="22"/>
        </w:rPr>
        <w:t xml:space="preserve">  </w:t>
      </w:r>
      <w:r w:rsidRPr="0051004B">
        <w:rPr>
          <w:rFonts w:ascii="Calibri" w:hAnsi="Calibri"/>
          <w:color w:val="000000"/>
          <w:szCs w:val="22"/>
        </w:rPr>
        <w:t>July</w:t>
      </w:r>
      <w:r w:rsidRPr="0051004B">
        <w:rPr>
          <w:rFonts w:ascii="Calibri" w:hAnsi="Calibri"/>
          <w:color w:val="000000"/>
          <w:szCs w:val="22"/>
        </w:rPr>
        <w:t xml:space="preserve"> </w:t>
      </w:r>
      <w:r w:rsidRPr="0051004B">
        <w:rPr>
          <w:rFonts w:ascii="Calibri" w:hAnsi="Calibri"/>
          <w:color w:val="000000"/>
          <w:szCs w:val="22"/>
        </w:rPr>
        <w:t>2018</w:t>
      </w:r>
      <w:r w:rsidRPr="0051004B">
        <w:rPr>
          <w:rFonts w:ascii="Calibri" w:hAnsi="Calibri"/>
          <w:color w:val="000000"/>
          <w:szCs w:val="22"/>
        </w:rPr>
        <w:t>- Present</w:t>
      </w:r>
    </w:p>
    <w:p w:rsidR="0051004B" w:rsidRPr="0051004B" w:rsidRDefault="008B0FDF" w:rsidP="0051004B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 xml:space="preserve">Senior </w:t>
      </w:r>
      <w:r w:rsidR="0051004B">
        <w:rPr>
          <w:rFonts w:ascii="Calibri" w:hAnsi="Calibri"/>
          <w:color w:val="000000"/>
          <w:szCs w:val="22"/>
        </w:rPr>
        <w:t>Test</w:t>
      </w:r>
      <w:r w:rsidRPr="001706E9">
        <w:rPr>
          <w:rFonts w:ascii="Calibri" w:hAnsi="Calibri"/>
          <w:color w:val="000000"/>
          <w:szCs w:val="22"/>
        </w:rPr>
        <w:t xml:space="preserve"> Engineer  </w:t>
      </w:r>
      <w:r w:rsidRPr="0051004B">
        <w:rPr>
          <w:rFonts w:ascii="Calibri" w:hAnsi="Calibri"/>
          <w:color w:val="000000"/>
          <w:szCs w:val="22"/>
        </w:rPr>
        <w:sym w:font="Wingdings 2" w:char="F097"/>
      </w:r>
      <w:r w:rsidRPr="0051004B">
        <w:rPr>
          <w:rFonts w:ascii="Calibri" w:hAnsi="Calibri"/>
          <w:color w:val="000000"/>
          <w:szCs w:val="22"/>
        </w:rPr>
        <w:t xml:space="preserve">  January 2016- </w:t>
      </w:r>
      <w:r w:rsidR="0051004B" w:rsidRPr="0051004B">
        <w:rPr>
          <w:rFonts w:ascii="Calibri" w:hAnsi="Calibri"/>
          <w:color w:val="000000"/>
          <w:szCs w:val="22"/>
        </w:rPr>
        <w:t>June 2018</w:t>
      </w:r>
    </w:p>
    <w:p w:rsidR="00C35D8C" w:rsidRPr="0051004B" w:rsidRDefault="00C35D8C" w:rsidP="00017F8C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000000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SQA Engineer  </w:t>
      </w:r>
      <w:r w:rsidRPr="0051004B">
        <w:rPr>
          <w:rFonts w:ascii="Calibri" w:hAnsi="Calibri"/>
          <w:color w:val="000000"/>
          <w:szCs w:val="22"/>
        </w:rPr>
        <w:sym w:font="Wingdings 2" w:char="F097"/>
      </w:r>
      <w:r w:rsidRPr="0051004B">
        <w:rPr>
          <w:rFonts w:ascii="Calibri" w:hAnsi="Calibri"/>
          <w:color w:val="000000"/>
          <w:szCs w:val="22"/>
        </w:rPr>
        <w:t xml:space="preserve"> </w:t>
      </w:r>
      <w:r w:rsidR="009571C8" w:rsidRPr="0051004B">
        <w:rPr>
          <w:rFonts w:ascii="Calibri" w:hAnsi="Calibri"/>
          <w:color w:val="000000"/>
          <w:szCs w:val="22"/>
        </w:rPr>
        <w:t xml:space="preserve"> July</w:t>
      </w:r>
      <w:r w:rsidR="003E0302" w:rsidRPr="0051004B">
        <w:rPr>
          <w:rFonts w:ascii="Calibri" w:hAnsi="Calibri"/>
          <w:color w:val="000000"/>
          <w:szCs w:val="22"/>
        </w:rPr>
        <w:t xml:space="preserve"> </w:t>
      </w:r>
      <w:r w:rsidR="008B0FDF" w:rsidRPr="0051004B">
        <w:rPr>
          <w:rFonts w:ascii="Calibri" w:hAnsi="Calibri"/>
          <w:color w:val="000000"/>
          <w:szCs w:val="22"/>
        </w:rPr>
        <w:t>2013- December 2015</w:t>
      </w:r>
    </w:p>
    <w:p w:rsidR="00C8052E" w:rsidRDefault="008B0FDF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 </w:t>
      </w:r>
    </w:p>
    <w:p w:rsidR="00C8052E" w:rsidRPr="00C8052E" w:rsidRDefault="00C8052E" w:rsidP="00C8052E">
      <w:pPr>
        <w:pStyle w:val="Section"/>
        <w:spacing w:line="48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JoB DESCRIPATION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Requirements Gathering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Quality Insurance</w:t>
      </w:r>
      <w:r w:rsidR="00E74EF2">
        <w:rPr>
          <w:rFonts w:ascii="Calibri" w:hAnsi="Calibri"/>
          <w:b w:val="0"/>
          <w:color w:val="000000"/>
          <w:szCs w:val="22"/>
        </w:rPr>
        <w:t xml:space="preserve"> &amp; Quality Control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Project Coordination 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Develop Mockups</w:t>
      </w:r>
    </w:p>
    <w:p w:rsidR="00C8052E" w:rsidRDefault="00C8052E" w:rsidP="00C8052E">
      <w:pPr>
        <w:pStyle w:val="Subsection"/>
        <w:numPr>
          <w:ilvl w:val="0"/>
          <w:numId w:val="45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Planning &amp; Execution</w:t>
      </w:r>
    </w:p>
    <w:p w:rsidR="001706E9" w:rsidRDefault="001706E9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35D8C" w:rsidRDefault="00C8052E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P</w:t>
      </w:r>
      <w:r w:rsidR="00E5031B">
        <w:rPr>
          <w:rFonts w:ascii="Calibri" w:hAnsi="Calibri"/>
          <w:b w:val="0"/>
          <w:color w:val="000000"/>
          <w:szCs w:val="22"/>
        </w:rPr>
        <w:t>articipation</w:t>
      </w:r>
      <w:r w:rsidR="00A45081">
        <w:rPr>
          <w:rFonts w:ascii="Calibri" w:hAnsi="Calibri"/>
          <w:b w:val="0"/>
          <w:color w:val="000000"/>
          <w:szCs w:val="22"/>
        </w:rPr>
        <w:t xml:space="preserve"> in QA on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r w:rsidR="003E0302">
        <w:rPr>
          <w:rFonts w:ascii="Calibri" w:hAnsi="Calibri"/>
          <w:b w:val="0"/>
          <w:color w:val="000000"/>
          <w:szCs w:val="22"/>
        </w:rPr>
        <w:t>following projects.</w:t>
      </w:r>
    </w:p>
    <w:p w:rsidR="00A45081" w:rsidRDefault="00A45081" w:rsidP="001706E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Mobeezo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Olaround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A45081">
        <w:rPr>
          <w:rFonts w:ascii="Calibri" w:hAnsi="Calibri"/>
          <w:b w:val="0"/>
          <w:color w:val="000000"/>
          <w:szCs w:val="22"/>
        </w:rPr>
        <w:t>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Logo Quiz (Mobile Based Project –Nokia App)</w:t>
      </w:r>
    </w:p>
    <w:p w:rsidR="00A45081" w:rsidRDefault="00A45081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lastRenderedPageBreak/>
        <w:t>TNTP</w:t>
      </w:r>
      <w:r w:rsidR="00FA1756">
        <w:rPr>
          <w:rFonts w:ascii="Calibri" w:hAnsi="Calibri"/>
          <w:b w:val="0"/>
          <w:color w:val="000000"/>
          <w:szCs w:val="22"/>
        </w:rPr>
        <w:t xml:space="preserve">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A45081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Access Health Group (</w:t>
      </w:r>
      <w:r w:rsidR="009571C8">
        <w:rPr>
          <w:rFonts w:ascii="Calibri" w:hAnsi="Calibri"/>
          <w:b w:val="0"/>
          <w:color w:val="000000"/>
          <w:szCs w:val="22"/>
        </w:rPr>
        <w:t>Web Based Project)</w:t>
      </w:r>
    </w:p>
    <w:p w:rsidR="005726CD" w:rsidRDefault="00FA1756" w:rsidP="00A45081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Trial Max (</w:t>
      </w:r>
      <w:r w:rsidR="005726CD">
        <w:rPr>
          <w:rFonts w:ascii="Calibri" w:hAnsi="Calibri"/>
          <w:b w:val="0"/>
          <w:color w:val="000000"/>
          <w:szCs w:val="22"/>
        </w:rPr>
        <w:t>Desktop Application)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Razorsight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Web Based Project</w:t>
      </w:r>
      <w:r w:rsidR="005726CD">
        <w:rPr>
          <w:rFonts w:ascii="Calibri" w:hAnsi="Calibri"/>
          <w:b w:val="0"/>
          <w:color w:val="000000"/>
          <w:szCs w:val="22"/>
        </w:rPr>
        <w:t>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RazorInsights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</w:t>
      </w:r>
      <w:r w:rsidR="00791B86">
        <w:rPr>
          <w:rFonts w:ascii="Calibri" w:hAnsi="Calibri"/>
          <w:b w:val="0"/>
          <w:color w:val="000000"/>
          <w:szCs w:val="22"/>
        </w:rPr>
        <w:t>Mobile App Proto type)</w:t>
      </w:r>
    </w:p>
    <w:p w:rsidR="00EC598B" w:rsidRP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Snazz.it (Mobile Based Project –iOS App)</w:t>
      </w:r>
    </w:p>
    <w:p w:rsidR="00791B86" w:rsidRDefault="00FA1756" w:rsidP="00791B86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Egg Board Widget (</w:t>
      </w:r>
      <w:r w:rsidR="00791B86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</w:t>
      </w:r>
      <w:r w:rsidR="00FA1756">
        <w:rPr>
          <w:rFonts w:ascii="Calibri" w:hAnsi="Calibri"/>
          <w:b w:val="0"/>
          <w:color w:val="000000"/>
          <w:szCs w:val="22"/>
        </w:rPr>
        <w:t>y Egg Board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</w:t>
      </w:r>
      <w:r w:rsidR="00FA1756">
        <w:rPr>
          <w:rFonts w:ascii="Calibri" w:hAnsi="Calibri"/>
          <w:b w:val="0"/>
          <w:color w:val="000000"/>
          <w:szCs w:val="22"/>
        </w:rPr>
        <w:t xml:space="preserve"> Recipe for Innovation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</w:t>
      </w:r>
      <w:r w:rsidR="00FA1756">
        <w:rPr>
          <w:rFonts w:ascii="Calibri" w:hAnsi="Calibri"/>
          <w:b w:val="0"/>
          <w:color w:val="000000"/>
          <w:szCs w:val="22"/>
        </w:rPr>
        <w:t>ery Chobani Phase - II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Chobani Phase - III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</w:t>
      </w:r>
      <w:r w:rsidR="00FA1756">
        <w:rPr>
          <w:rFonts w:ascii="Calibri" w:hAnsi="Calibri"/>
          <w:b w:val="0"/>
          <w:color w:val="000000"/>
          <w:szCs w:val="22"/>
        </w:rPr>
        <w:t>covery Dig into Mining Widget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Science of Soil (</w:t>
      </w:r>
      <w:r w:rsidR="00EC598B">
        <w:rPr>
          <w:rFonts w:ascii="Calibri" w:hAnsi="Calibri"/>
          <w:b w:val="0"/>
          <w:color w:val="000000"/>
          <w:szCs w:val="22"/>
        </w:rPr>
        <w:t>Web Based Project)</w:t>
      </w:r>
    </w:p>
    <w:p w:rsidR="00EC598B" w:rsidRDefault="00EC598B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Discovery Toy</w:t>
      </w:r>
      <w:r w:rsidR="00FA1756">
        <w:rPr>
          <w:rFonts w:ascii="Calibri" w:hAnsi="Calibri"/>
          <w:b w:val="0"/>
          <w:color w:val="000000"/>
          <w:szCs w:val="22"/>
        </w:rPr>
        <w:t>ota Teen Drive 365 Phase - II (</w:t>
      </w:r>
      <w:r>
        <w:rPr>
          <w:rFonts w:ascii="Calibri" w:hAnsi="Calibri"/>
          <w:b w:val="0"/>
          <w:color w:val="000000"/>
          <w:szCs w:val="22"/>
        </w:rPr>
        <w:t>Web Based Project)</w:t>
      </w:r>
    </w:p>
    <w:p w:rsidR="0075047E" w:rsidRDefault="0075047E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Snap Style (Mobile Based Project –iOS App)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UBL Funds Manager (Web Based Project)</w:t>
      </w:r>
    </w:p>
    <w:p w:rsidR="00FA1756" w:rsidRDefault="00FA1756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IZEA Messaging Service (API Testing)</w:t>
      </w:r>
    </w:p>
    <w:p w:rsidR="00940150" w:rsidRDefault="00940150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TurtleWise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&amp; iOS App)</w:t>
      </w:r>
    </w:p>
    <w:p w:rsidR="007E5D92" w:rsidRDefault="007E5D92" w:rsidP="00EC598B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proofErr w:type="spellStart"/>
      <w:r>
        <w:rPr>
          <w:rFonts w:ascii="Calibri" w:hAnsi="Calibri"/>
          <w:b w:val="0"/>
          <w:color w:val="000000"/>
          <w:szCs w:val="22"/>
        </w:rPr>
        <w:t>Caprelo</w:t>
      </w:r>
      <w:proofErr w:type="spellEnd"/>
      <w:r>
        <w:rPr>
          <w:rFonts w:ascii="Calibri" w:hAnsi="Calibri"/>
          <w:b w:val="0"/>
          <w:color w:val="000000"/>
          <w:szCs w:val="22"/>
        </w:rPr>
        <w:t xml:space="preserve"> (Web Based Project)</w:t>
      </w:r>
    </w:p>
    <w:p w:rsidR="002A376A" w:rsidRDefault="002A376A" w:rsidP="002A376A">
      <w:pPr>
        <w:pStyle w:val="Subsection"/>
        <w:numPr>
          <w:ilvl w:val="0"/>
          <w:numId w:val="44"/>
        </w:numPr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Avizia (Web Based Project)</w:t>
      </w:r>
    </w:p>
    <w:p w:rsidR="002A376A" w:rsidRDefault="002A376A" w:rsidP="002A376A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  <w:bookmarkStart w:id="0" w:name="_GoBack"/>
    </w:p>
    <w:bookmarkEnd w:id="0"/>
    <w:p w:rsidR="007E5D92" w:rsidRDefault="00D010DC" w:rsidP="007E5D92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noProof/>
          <w:color w:val="000000"/>
          <w:szCs w:val="22"/>
          <w:lang w:eastAsia="en-US"/>
        </w:rPr>
        <w:drawing>
          <wp:anchor distT="0" distB="0" distL="114300" distR="114300" simplePos="0" relativeHeight="251663360" behindDoc="1" locked="0" layoutInCell="1" allowOverlap="1" wp14:anchorId="53886495" wp14:editId="32877EAC">
            <wp:simplePos x="0" y="0"/>
            <wp:positionH relativeFrom="margin">
              <wp:posOffset>152400</wp:posOffset>
            </wp:positionH>
            <wp:positionV relativeFrom="margin">
              <wp:posOffset>3238500</wp:posOffset>
            </wp:positionV>
            <wp:extent cx="962025" cy="666750"/>
            <wp:effectExtent l="0" t="0" r="9525" b="0"/>
            <wp:wrapSquare wrapText="bothSides"/>
            <wp:docPr id="39" name="Picture 39" descr="533433_149667055167588_2001176502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533433_149667055167588_2001176502_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98B" w:rsidRDefault="00EC598B" w:rsidP="00EC598B">
      <w:pPr>
        <w:pStyle w:val="Subsection"/>
        <w:tabs>
          <w:tab w:val="left" w:pos="90"/>
        </w:tabs>
        <w:spacing w:after="240"/>
        <w:ind w:left="72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A45081" w:rsidRPr="00A45081" w:rsidRDefault="00A45081" w:rsidP="00A10599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b w:val="0"/>
          <w:color w:val="000000"/>
          <w:szCs w:val="22"/>
        </w:rPr>
      </w:pPr>
      <w:r w:rsidRPr="001706E9">
        <w:rPr>
          <w:rFonts w:ascii="Calibri" w:hAnsi="Calibri"/>
          <w:color w:val="000000"/>
          <w:sz w:val="24"/>
          <w:szCs w:val="24"/>
        </w:rPr>
        <w:t xml:space="preserve">MATECH CONSULTING &amp; OUTSOURCING </w:t>
      </w:r>
    </w:p>
    <w:p w:rsidR="00791B86" w:rsidRDefault="00A45081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color w:val="auto"/>
          <w:szCs w:val="22"/>
        </w:rPr>
      </w:pPr>
      <w:r w:rsidRPr="001706E9">
        <w:rPr>
          <w:rFonts w:ascii="Calibri" w:hAnsi="Calibri"/>
          <w:color w:val="000000"/>
          <w:szCs w:val="22"/>
        </w:rPr>
        <w:t xml:space="preserve">Jr. SQA Engineer  </w:t>
      </w:r>
      <w:r w:rsidRPr="001706E9">
        <w:rPr>
          <w:rFonts w:ascii="Calibri" w:hAnsi="Calibri"/>
          <w:color w:val="595959"/>
          <w:sz w:val="14"/>
          <w:szCs w:val="22"/>
        </w:rPr>
        <w:sym w:font="Wingdings 2" w:char="F097"/>
      </w:r>
      <w:r w:rsidRPr="001706E9">
        <w:rPr>
          <w:rFonts w:ascii="Calibri" w:hAnsi="Calibri"/>
          <w:color w:val="595959"/>
          <w:sz w:val="14"/>
          <w:szCs w:val="22"/>
        </w:rPr>
        <w:t xml:space="preserve"> </w:t>
      </w:r>
      <w:r w:rsidRPr="001706E9">
        <w:rPr>
          <w:rFonts w:ascii="Calibri" w:hAnsi="Calibri"/>
          <w:color w:val="auto"/>
          <w:szCs w:val="22"/>
        </w:rPr>
        <w:t xml:space="preserve"> March 2013- June 2013</w:t>
      </w:r>
    </w:p>
    <w:p w:rsidR="00791B86" w:rsidRDefault="00791B86" w:rsidP="00791B86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5913A0" w:rsidRPr="00791B86" w:rsidRDefault="00A45081" w:rsidP="00791B86">
      <w:pPr>
        <w:pStyle w:val="Subsection"/>
        <w:tabs>
          <w:tab w:val="left" w:pos="90"/>
        </w:tabs>
        <w:spacing w:after="240"/>
        <w:contextualSpacing/>
        <w:jc w:val="left"/>
        <w:rPr>
          <w:rFonts w:ascii="Calibri" w:hAnsi="Calibri"/>
          <w:color w:val="auto"/>
          <w:szCs w:val="22"/>
        </w:rPr>
      </w:pPr>
      <w:r>
        <w:rPr>
          <w:rFonts w:ascii="Calibri" w:hAnsi="Calibri"/>
          <w:b w:val="0"/>
          <w:color w:val="000000"/>
          <w:szCs w:val="22"/>
        </w:rPr>
        <w:t>Test cases planning and test cases execution and participation in QA on following projects.</w:t>
      </w:r>
    </w:p>
    <w:p w:rsidR="00017F8C" w:rsidRDefault="00017F8C" w:rsidP="00017F8C">
      <w:pPr>
        <w:pStyle w:val="Subsection"/>
        <w:tabs>
          <w:tab w:val="left" w:pos="90"/>
        </w:tabs>
        <w:spacing w:after="240"/>
        <w:ind w:left="270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017F8C" w:rsidRPr="00017F8C" w:rsidRDefault="00017F8C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>Data</w:t>
      </w:r>
      <w:r w:rsidR="0027429D">
        <w:rPr>
          <w:rFonts w:ascii="Calibri" w:hAnsi="Calibri"/>
          <w:b w:val="0"/>
          <w:color w:val="000000"/>
          <w:szCs w:val="22"/>
        </w:rPr>
        <w:t xml:space="preserve"> </w:t>
      </w:r>
      <w:proofErr w:type="spellStart"/>
      <w:r w:rsidR="00983083">
        <w:rPr>
          <w:rFonts w:ascii="Calibri" w:hAnsi="Calibri"/>
          <w:b w:val="0"/>
          <w:color w:val="000000"/>
          <w:szCs w:val="22"/>
        </w:rPr>
        <w:t>Gro</w:t>
      </w:r>
      <w:proofErr w:type="spellEnd"/>
      <w:r w:rsidR="00983083">
        <w:rPr>
          <w:rFonts w:ascii="Calibri" w:hAnsi="Calibri"/>
          <w:b w:val="0"/>
          <w:color w:val="000000"/>
          <w:szCs w:val="22"/>
        </w:rPr>
        <w:t xml:space="preserve"> (</w:t>
      </w:r>
      <w:r>
        <w:rPr>
          <w:rFonts w:ascii="Calibri" w:hAnsi="Calibri"/>
          <w:b w:val="0"/>
          <w:color w:val="000000"/>
          <w:szCs w:val="22"/>
        </w:rPr>
        <w:t xml:space="preserve">Data &amp; News Scrapping </w:t>
      </w:r>
      <w:r w:rsidR="009E5598">
        <w:rPr>
          <w:rFonts w:ascii="Calibri" w:hAnsi="Calibri"/>
          <w:b w:val="0"/>
          <w:color w:val="000000"/>
          <w:szCs w:val="22"/>
        </w:rPr>
        <w:t>- Web Based Project</w:t>
      </w:r>
      <w:r>
        <w:rPr>
          <w:rFonts w:ascii="Calibri" w:hAnsi="Calibri"/>
          <w:b w:val="0"/>
          <w:color w:val="000000"/>
          <w:szCs w:val="22"/>
        </w:rPr>
        <w:t>)</w:t>
      </w:r>
    </w:p>
    <w:p w:rsidR="00017F8C" w:rsidRDefault="00983083" w:rsidP="005913A0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Data Recall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E5031B" w:rsidRPr="00C8052E" w:rsidRDefault="00983083" w:rsidP="001F2283">
      <w:pPr>
        <w:pStyle w:val="Subsection"/>
        <w:numPr>
          <w:ilvl w:val="0"/>
          <w:numId w:val="43"/>
        </w:numP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0"/>
          <w:color w:val="000000"/>
          <w:szCs w:val="22"/>
        </w:rPr>
        <w:t xml:space="preserve">Rental </w:t>
      </w:r>
      <w:r w:rsidR="00017F8C">
        <w:rPr>
          <w:rFonts w:ascii="Calibri" w:hAnsi="Calibri"/>
          <w:b w:val="0"/>
          <w:color w:val="000000"/>
          <w:szCs w:val="22"/>
        </w:rPr>
        <w:t>(Web Based Project)</w:t>
      </w:r>
    </w:p>
    <w:p w:rsidR="00C8052E" w:rsidRDefault="00C8052E" w:rsidP="00C8052E">
      <w:pPr>
        <w:pStyle w:val="Subsection"/>
        <w:pBdr>
          <w:bottom w:val="single" w:sz="6" w:space="1" w:color="auto"/>
        </w:pBdr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b w:val="0"/>
          <w:color w:val="000000"/>
          <w:szCs w:val="22"/>
        </w:rPr>
      </w:pPr>
    </w:p>
    <w:p w:rsidR="00C8052E" w:rsidRPr="001F2283" w:rsidRDefault="00C8052E" w:rsidP="00C8052E">
      <w:pPr>
        <w:pStyle w:val="Subsection"/>
        <w:tabs>
          <w:tab w:val="left" w:pos="90"/>
        </w:tabs>
        <w:spacing w:after="240" w:line="276" w:lineRule="auto"/>
        <w:contextualSpacing/>
        <w:jc w:val="left"/>
        <w:rPr>
          <w:rFonts w:ascii="Calibri" w:hAnsi="Calibri"/>
          <w:color w:val="000000"/>
          <w:sz w:val="22"/>
          <w:szCs w:val="22"/>
        </w:rPr>
      </w:pPr>
    </w:p>
    <w:p w:rsidR="004D0254" w:rsidRPr="008B7FB7" w:rsidRDefault="00062914" w:rsidP="008B7FB7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interships &amp; achievements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1"/>
        <w:gridCol w:w="7280"/>
      </w:tblGrid>
      <w:tr w:rsidR="00274A43" w:rsidRPr="00087EAB" w:rsidTr="00087EAB"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1E31DC41" wp14:editId="79DB7B0F">
                  <wp:extent cx="762000" cy="875665"/>
                  <wp:effectExtent l="0" t="0" r="0" b="635"/>
                  <wp:docPr id="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75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274A43" w:rsidRPr="00087EAB" w:rsidRDefault="00274A43" w:rsidP="00274A43">
            <w:pPr>
              <w:pStyle w:val="Subsection"/>
              <w:rPr>
                <w:rFonts w:ascii="Calibri" w:hAnsi="Calibri"/>
                <w:color w:val="000000"/>
                <w:sz w:val="22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SELECTED IN TOP 12 TEAMS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MIC CATALYST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 April 2011</w:t>
            </w:r>
          </w:p>
          <w:p w:rsidR="00274A43" w:rsidRPr="00087EAB" w:rsidRDefault="00401FFF" w:rsidP="00087EAB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Selected in MIC Catalyst by Microsoft Innovation Centre in top 12 teams from all over Pakistan</w:t>
            </w:r>
            <w:r w:rsidR="00113596">
              <w:rPr>
                <w:rFonts w:ascii="Calibri" w:hAnsi="Calibri"/>
                <w:b w:val="0"/>
                <w:color w:val="000000"/>
                <w:szCs w:val="22"/>
              </w:rPr>
              <w:t>.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EC126A" w:rsidRPr="001E65E5" w:rsidRDefault="006A6ABC" w:rsidP="001E65E5">
            <w:pPr>
              <w:pStyle w:val="Subsection"/>
              <w:numPr>
                <w:ilvl w:val="0"/>
                <w:numId w:val="30"/>
              </w:numPr>
              <w:tabs>
                <w:tab w:val="left" w:pos="90"/>
              </w:tabs>
              <w:spacing w:after="240"/>
              <w:ind w:left="270" w:hanging="180"/>
              <w:contextualSpacing/>
              <w:jc w:val="lef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color w:val="000000"/>
              </w:rPr>
              <w:t xml:space="preserve">  </w:t>
            </w:r>
            <w:r w:rsidR="00274A43" w:rsidRPr="00087EAB">
              <w:rPr>
                <w:rFonts w:ascii="Calibri" w:hAnsi="Calibri"/>
                <w:b w:val="0"/>
                <w:color w:val="000000"/>
              </w:rPr>
              <w:t>Also</w:t>
            </w:r>
            <w:r w:rsidR="00274A43" w:rsidRPr="00087EAB">
              <w:rPr>
                <w:rFonts w:ascii="Calibri" w:hAnsi="Calibri"/>
                <w:b w:val="0"/>
                <w:color w:val="000000"/>
                <w:sz w:val="22"/>
                <w:szCs w:val="22"/>
              </w:rPr>
              <w:t xml:space="preserve"> </w:t>
            </w:r>
            <w:r w:rsidR="00274A43" w:rsidRPr="00087EAB">
              <w:rPr>
                <w:rFonts w:ascii="Calibri" w:hAnsi="Calibri"/>
                <w:b w:val="0"/>
                <w:color w:val="000000"/>
                <w:szCs w:val="22"/>
              </w:rPr>
              <w:t>attend 5 days training at MIC.</w:t>
            </w:r>
          </w:p>
        </w:tc>
      </w:tr>
      <w:tr w:rsidR="00274A43" w:rsidRPr="00087EAB" w:rsidTr="0010565C">
        <w:trPr>
          <w:trHeight w:val="1862"/>
        </w:trPr>
        <w:tc>
          <w:tcPr>
            <w:tcW w:w="1908" w:type="dxa"/>
          </w:tcPr>
          <w:p w:rsidR="00274A43" w:rsidRPr="00087EAB" w:rsidRDefault="00975330" w:rsidP="0010565C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A23CAF">
              <w:rPr>
                <w:rFonts w:ascii="Calibri" w:hAnsi="Calibri"/>
                <w:color w:val="000000"/>
                <w:szCs w:val="22"/>
                <w:lang w:eastAsia="en-US"/>
              </w:rPr>
              <w:drawing>
                <wp:inline distT="0" distB="0" distL="0" distR="0" wp14:anchorId="740CD94B" wp14:editId="2BF91359">
                  <wp:extent cx="723900" cy="828675"/>
                  <wp:effectExtent l="0" t="0" r="0" b="9525"/>
                  <wp:docPr id="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1E65E5" w:rsidRDefault="001E65E5" w:rsidP="00337D6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</w:p>
          <w:p w:rsidR="001E65E5" w:rsidRPr="00087EAB" w:rsidRDefault="001E65E5" w:rsidP="00034320">
            <w:pPr>
              <w:pStyle w:val="Subsection"/>
              <w:rPr>
                <w:rFonts w:ascii="Calibri" w:hAnsi="Calibri"/>
                <w:color w:val="000000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 GAMING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2012</w:t>
            </w:r>
          </w:p>
          <w:p w:rsidR="001E65E5" w:rsidRPr="001E65E5" w:rsidRDefault="001E65E5" w:rsidP="00034320">
            <w:pPr>
              <w:pStyle w:val="Subsection"/>
              <w:numPr>
                <w:ilvl w:val="0"/>
                <w:numId w:val="37"/>
              </w:numPr>
              <w:jc w:val="left"/>
              <w:rPr>
                <w:rFonts w:ascii="Calibri" w:hAnsi="Calibri"/>
                <w:b w:val="0"/>
                <w:color w:val="auto"/>
                <w:sz w:val="22"/>
              </w:rPr>
            </w:pPr>
            <w:r w:rsidRPr="005C138F">
              <w:rPr>
                <w:rFonts w:ascii="Calibri" w:hAnsi="Calibri"/>
                <w:b w:val="0"/>
                <w:color w:val="auto"/>
              </w:rPr>
              <w:t>Arranging and maintenance of gaming lab.</w:t>
            </w:r>
          </w:p>
          <w:p w:rsidR="00337D60" w:rsidRDefault="00337D60" w:rsidP="00034320">
            <w:pPr>
              <w:pStyle w:val="Subsection"/>
              <w:rPr>
                <w:rFonts w:ascii="Calibri" w:hAnsi="Calibri"/>
                <w:b w:val="0"/>
                <w:color w:val="auto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DEPUTY MANAGER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SYSTEM ANALYST &amp; DESIGN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July 2011</w:t>
            </w:r>
          </w:p>
          <w:p w:rsidR="00034320" w:rsidRPr="00034320" w:rsidRDefault="00E62662" w:rsidP="00034320">
            <w:pPr>
              <w:pStyle w:val="Subsection"/>
              <w:numPr>
                <w:ilvl w:val="0"/>
                <w:numId w:val="26"/>
              </w:numPr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Arranging 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lab and giving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 xml:space="preserve"> se</w:t>
            </w:r>
            <w:r w:rsidR="00113596">
              <w:rPr>
                <w:rFonts w:ascii="Calibri" w:hAnsi="Calibri"/>
                <w:b w:val="0"/>
                <w:color w:val="auto"/>
                <w:szCs w:val="22"/>
              </w:rPr>
              <w:t>ssions about system analyst and design</w:t>
            </w:r>
            <w:r w:rsidRPr="00E62662">
              <w:rPr>
                <w:rFonts w:ascii="Calibri" w:hAnsi="Calibri"/>
                <w:b w:val="0"/>
                <w:color w:val="auto"/>
                <w:szCs w:val="22"/>
              </w:rPr>
              <w:t>.</w:t>
            </w: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</w:t>
            </w:r>
          </w:p>
          <w:p w:rsidR="00034320" w:rsidRPr="00034320" w:rsidRDefault="00E62662" w:rsidP="00034320">
            <w:pPr>
              <w:pStyle w:val="Subsection"/>
              <w:ind w:left="360"/>
              <w:jc w:val="left"/>
              <w:rPr>
                <w:rFonts w:ascii="Calibri" w:hAnsi="Calibri"/>
                <w:b w:val="0"/>
                <w:color w:val="auto"/>
                <w:szCs w:val="22"/>
              </w:rPr>
            </w:pPr>
            <w:r w:rsidRPr="00E62662">
              <w:rPr>
                <w:rFonts w:ascii="Calibri" w:hAnsi="Calibri"/>
                <w:b w:val="0"/>
                <w:color w:val="000000"/>
                <w:szCs w:val="22"/>
              </w:rPr>
              <w:t xml:space="preserve">  </w:t>
            </w:r>
          </w:p>
          <w:p w:rsidR="00337D60" w:rsidRPr="00087EAB" w:rsidRDefault="00E51E26" w:rsidP="00034320">
            <w:pPr>
              <w:pStyle w:val="ListBullet"/>
              <w:numPr>
                <w:ilvl w:val="0"/>
                <w:numId w:val="0"/>
              </w:numPr>
              <w:spacing w:after="240"/>
              <w:contextualSpacing/>
              <w:rPr>
                <w:rFonts w:ascii="Calibri" w:hAnsi="Calibri"/>
                <w:color w:val="auto"/>
                <w:szCs w:val="22"/>
              </w:rPr>
            </w:pPr>
            <w:r w:rsidRPr="00E51E26">
              <w:rPr>
                <w:rFonts w:ascii="Calibri" w:hAnsi="Calibri"/>
                <w:b/>
                <w:color w:val="auto"/>
                <w:szCs w:val="20"/>
              </w:rPr>
              <w:t>WINNER SOFTWARE IDEAS</w:t>
            </w:r>
            <w:r w:rsidRPr="00E163BE">
              <w:rPr>
                <w:rFonts w:ascii="Calibri" w:hAnsi="Calibri"/>
                <w:b/>
                <w:color w:val="auto"/>
                <w:sz w:val="22"/>
                <w:szCs w:val="22"/>
              </w:rPr>
              <w:t xml:space="preserve"> </w:t>
            </w:r>
            <w:r w:rsidRPr="00E163BE">
              <w:rPr>
                <w:rFonts w:ascii="Calibri" w:hAnsi="Calibri"/>
                <w:color w:val="auto"/>
                <w:sz w:val="22"/>
                <w:szCs w:val="22"/>
              </w:rPr>
              <w:t xml:space="preserve"> </w:t>
            </w:r>
            <w:r w:rsidRPr="00E51E26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E163BE">
              <w:rPr>
                <w:rFonts w:ascii="Calibri" w:hAnsi="Calibri"/>
                <w:b/>
                <w:color w:val="595959"/>
                <w:szCs w:val="20"/>
              </w:rPr>
              <w:t xml:space="preserve"> </w:t>
            </w:r>
            <w:r w:rsidRPr="00E163BE">
              <w:rPr>
                <w:rFonts w:ascii="Calibri" w:hAnsi="Calibri"/>
                <w:b/>
                <w:color w:val="000000"/>
                <w:szCs w:val="20"/>
              </w:rPr>
              <w:t>ITEC (NEDUET)</w:t>
            </w:r>
            <w:r>
              <w:rPr>
                <w:rFonts w:ascii="Calibri" w:hAnsi="Calibri"/>
                <w:b/>
                <w:color w:val="000000"/>
                <w:szCs w:val="20"/>
              </w:rPr>
              <w:t xml:space="preserve"> </w:t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Pr="00FC45C1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>
              <w:rPr>
                <w:rFonts w:ascii="Calibri" w:hAnsi="Calibri"/>
                <w:color w:val="auto"/>
                <w:szCs w:val="22"/>
              </w:rPr>
              <w:t>July 2011</w:t>
            </w:r>
            <w:r w:rsidR="00337D60" w:rsidRPr="00087EAB">
              <w:rPr>
                <w:rFonts w:ascii="Calibri" w:hAnsi="Calibri"/>
                <w:color w:val="000000"/>
                <w:szCs w:val="22"/>
              </w:rPr>
              <w:t xml:space="preserve">     </w:t>
            </w:r>
          </w:p>
          <w:p w:rsidR="00274A43" w:rsidRPr="006B5E09" w:rsidRDefault="00337D60" w:rsidP="00034320">
            <w:pPr>
              <w:pStyle w:val="Subsection"/>
              <w:rPr>
                <w:rFonts w:ascii="Calibri" w:hAnsi="Calibri"/>
                <w:b w:val="0"/>
                <w:color w:val="595959"/>
                <w:szCs w:val="22"/>
              </w:rPr>
            </w:pPr>
            <w:r w:rsidRPr="00087EAB">
              <w:rPr>
                <w:rFonts w:ascii="Calibri" w:hAnsi="Calibri"/>
                <w:color w:val="000000"/>
                <w:szCs w:val="22"/>
              </w:rPr>
              <w:t xml:space="preserve">VOLUNTEERING EXPERIENCE  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color w:val="000000"/>
                <w:szCs w:val="22"/>
              </w:rPr>
              <w:t xml:space="preserve">ITEC (NEDUET) </w:t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595959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 xml:space="preserve">May 2009  </w:t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sym w:font="Wingdings 2" w:char="F097"/>
            </w:r>
            <w:r w:rsidRPr="00087EAB">
              <w:rPr>
                <w:rFonts w:ascii="Calibri" w:hAnsi="Calibri"/>
                <w:b w:val="0"/>
                <w:color w:val="auto"/>
                <w:sz w:val="14"/>
                <w:szCs w:val="22"/>
              </w:rPr>
              <w:t xml:space="preserve"> </w:t>
            </w:r>
            <w:r w:rsidRPr="00087EAB">
              <w:rPr>
                <w:rFonts w:ascii="Calibri" w:hAnsi="Calibri"/>
                <w:b w:val="0"/>
                <w:color w:val="auto"/>
                <w:szCs w:val="22"/>
              </w:rPr>
              <w:t>May 2010</w:t>
            </w:r>
          </w:p>
        </w:tc>
      </w:tr>
      <w:tr w:rsidR="00274A43" w:rsidRPr="00087EAB" w:rsidTr="001E65E5">
        <w:trPr>
          <w:trHeight w:val="1440"/>
        </w:trPr>
        <w:tc>
          <w:tcPr>
            <w:tcW w:w="1908" w:type="dxa"/>
          </w:tcPr>
          <w:p w:rsidR="00274A43" w:rsidRPr="00087EAB" w:rsidRDefault="00975330" w:rsidP="00087EAB">
            <w:pPr>
              <w:pStyle w:val="Section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1A19A5">
              <w:rPr>
                <w:lang w:eastAsia="en-US"/>
              </w:rPr>
              <w:drawing>
                <wp:inline distT="0" distB="0" distL="0" distR="0" wp14:anchorId="67F3C32A" wp14:editId="0D9300D2">
                  <wp:extent cx="684149" cy="526415"/>
                  <wp:effectExtent l="19050" t="0" r="20955" b="1974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52641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9" w:type="dxa"/>
          </w:tcPr>
          <w:p w:rsidR="00CD40B8" w:rsidRDefault="00CD40B8" w:rsidP="00087EAB">
            <w:pPr>
              <w:pStyle w:val="Subsection"/>
              <w:rPr>
                <w:rFonts w:ascii="Calibri" w:hAnsi="Calibri" w:cs="Calibri"/>
                <w:bCs/>
                <w:color w:val="auto"/>
              </w:rPr>
            </w:pPr>
          </w:p>
          <w:p w:rsidR="00274A43" w:rsidRPr="00087EAB" w:rsidRDefault="00D82480" w:rsidP="00087EAB">
            <w:pPr>
              <w:pStyle w:val="Subsection"/>
              <w:rPr>
                <w:rFonts w:ascii="Calibri" w:hAnsi="Calibri"/>
                <w:b w:val="0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 w:val="0"/>
                <w:noProof/>
                <w:color w:val="4F81BD"/>
                <w:sz w:val="22"/>
                <w:szCs w:val="2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B93349B" wp14:editId="3956009E">
                      <wp:simplePos x="0" y="0"/>
                      <wp:positionH relativeFrom="column">
                        <wp:posOffset>-1259840</wp:posOffset>
                      </wp:positionH>
                      <wp:positionV relativeFrom="paragraph">
                        <wp:posOffset>586105</wp:posOffset>
                      </wp:positionV>
                      <wp:extent cx="5431790" cy="0"/>
                      <wp:effectExtent l="9525" t="9525" r="6985" b="9525"/>
                      <wp:wrapNone/>
                      <wp:docPr id="6" name="AutoShap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31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59A79A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4" o:spid="_x0000_s1026" type="#_x0000_t32" style="position:absolute;margin-left:-99.2pt;margin-top:46.15pt;width:427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5KX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"/>
                  </w:pict>
                </mc:Fallback>
              </mc:AlternateContent>
            </w:r>
            <w:r w:rsidR="00337D60" w:rsidRPr="00087EAB">
              <w:rPr>
                <w:rFonts w:ascii="Calibri" w:hAnsi="Calibri" w:cs="Calibri"/>
                <w:bCs/>
                <w:color w:val="auto"/>
              </w:rPr>
              <w:t xml:space="preserve">INTERNEE  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</w:t>
            </w:r>
            <w:r w:rsidR="00337D60" w:rsidRPr="00087EAB">
              <w:rPr>
                <w:rStyle w:val="fbprofilebylinelabel"/>
                <w:rFonts w:ascii="Calibri" w:hAnsi="Calibri" w:cs="Calibri"/>
                <w:color w:val="auto"/>
                <w:shd w:val="clear" w:color="auto" w:fill="FFFFFF"/>
              </w:rPr>
              <w:t xml:space="preserve">Pakistan Telecommunication Company Limited </w:t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sym w:font="Wingdings 2" w:char="F097"/>
            </w:r>
            <w:r w:rsidR="00337D60" w:rsidRPr="00087EAB">
              <w:rPr>
                <w:rFonts w:ascii="Calibri" w:hAnsi="Calibri"/>
                <w:color w:val="595959"/>
                <w:sz w:val="14"/>
                <w:szCs w:val="22"/>
              </w:rPr>
              <w:t xml:space="preserve">  </w:t>
            </w:r>
            <w:r w:rsidR="00337D60" w:rsidRPr="0010565C">
              <w:rPr>
                <w:rFonts w:ascii="Calibri" w:hAnsi="Calibri" w:cs="Calibri"/>
                <w:b w:val="0"/>
                <w:color w:val="auto"/>
              </w:rPr>
              <w:t>from 6th June 2011 to 2nd July 2011</w:t>
            </w:r>
          </w:p>
        </w:tc>
      </w:tr>
    </w:tbl>
    <w:p w:rsidR="00361130" w:rsidRDefault="00361130" w:rsidP="009C220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</w:p>
    <w:p w:rsidR="00020A90" w:rsidRDefault="00133154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lastRenderedPageBreak/>
        <w:t>SKILLS</w:t>
      </w:r>
    </w:p>
    <w:p w:rsidR="00020A90" w:rsidRPr="00020A90" w:rsidRDefault="00020A90" w:rsidP="00020A90">
      <w:pPr>
        <w:pStyle w:val="ListBullet"/>
        <w:numPr>
          <w:ilvl w:val="0"/>
          <w:numId w:val="0"/>
        </w:numPr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000000"/>
          <w:szCs w:val="22"/>
        </w:rPr>
        <w:t>QA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20A90" w:rsidRPr="00D55542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>Manual Testing</w:t>
      </w:r>
    </w:p>
    <w:p w:rsidR="00020A90" w:rsidRPr="00F50DD9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 w:cs="Consolas"/>
          <w:color w:val="auto"/>
          <w:szCs w:val="20"/>
          <w:highlight w:val="white"/>
          <w:lang w:val="en-GB" w:eastAsia="en-GB"/>
        </w:rPr>
        <w:t xml:space="preserve">UI / </w:t>
      </w: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Browser Compatibility Testing</w:t>
      </w:r>
    </w:p>
    <w:p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 w:rsidRPr="00F50DD9">
        <w:rPr>
          <w:rFonts w:ascii="Calibri" w:hAnsi="Calibri" w:cs="Consolas"/>
          <w:color w:val="auto"/>
          <w:szCs w:val="20"/>
          <w:highlight w:val="white"/>
          <w:lang w:val="en-GB" w:eastAsia="en-GB"/>
        </w:rPr>
        <w:t>Mobile App Testing</w:t>
      </w:r>
      <w:r>
        <w:rPr>
          <w:rFonts w:ascii="Calibri" w:hAnsi="Calibri" w:cs="Consolas"/>
          <w:color w:val="auto"/>
          <w:szCs w:val="20"/>
          <w:lang w:val="en-GB" w:eastAsia="en-GB"/>
        </w:rPr>
        <w:t xml:space="preserve"> / API Testing</w:t>
      </w:r>
    </w:p>
    <w:p w:rsidR="00020A90" w:rsidRPr="00011BF1" w:rsidRDefault="00011BF1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Security</w:t>
      </w:r>
      <w:r w:rsidRPr="00EF62C1">
        <w:rPr>
          <w:rFonts w:ascii="Calibri" w:hAnsi="Calibri"/>
          <w:color w:val="auto"/>
          <w:szCs w:val="22"/>
        </w:rPr>
        <w:t xml:space="preserve"> </w:t>
      </w:r>
      <w:r>
        <w:rPr>
          <w:rFonts w:ascii="Calibri" w:hAnsi="Calibri"/>
          <w:color w:val="auto"/>
          <w:szCs w:val="22"/>
        </w:rPr>
        <w:t xml:space="preserve">Testing via </w:t>
      </w:r>
      <w:r w:rsidR="00020A90" w:rsidRPr="00EF62C1">
        <w:rPr>
          <w:rFonts w:ascii="Calibri" w:hAnsi="Calibri"/>
          <w:color w:val="auto"/>
          <w:szCs w:val="22"/>
        </w:rPr>
        <w:t xml:space="preserve">Acunetix Web Vulnerability Scanner </w:t>
      </w:r>
    </w:p>
    <w:p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Cs w:val="22"/>
        </w:rPr>
        <w:t>Load / Performance Testing via JMeter</w:t>
      </w:r>
    </w:p>
    <w:p w:rsidR="00020A90" w:rsidRPr="00361130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Postman</w:t>
      </w:r>
      <w:r>
        <w:rPr>
          <w:rFonts w:ascii="Calibri" w:hAnsi="Calibri"/>
          <w:b/>
          <w:color w:val="auto"/>
          <w:szCs w:val="20"/>
        </w:rPr>
        <w:t xml:space="preserve"> / </w:t>
      </w:r>
      <w:r w:rsidRPr="00361130">
        <w:rPr>
          <w:rFonts w:ascii="Calibri" w:hAnsi="Calibri"/>
          <w:color w:val="auto"/>
          <w:szCs w:val="20"/>
        </w:rPr>
        <w:t>Fiddler</w:t>
      </w:r>
    </w:p>
    <w:p w:rsidR="00020A90" w:rsidRPr="00791B86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proofErr w:type="spellStart"/>
      <w:r>
        <w:rPr>
          <w:rFonts w:ascii="Calibri" w:hAnsi="Calibri"/>
          <w:color w:val="auto"/>
          <w:szCs w:val="20"/>
        </w:rPr>
        <w:t>iplotz</w:t>
      </w:r>
      <w:proofErr w:type="spellEnd"/>
      <w:r>
        <w:rPr>
          <w:rFonts w:ascii="Calibri" w:hAnsi="Calibri"/>
          <w:color w:val="auto"/>
          <w:szCs w:val="20"/>
        </w:rPr>
        <w:t xml:space="preserve"> (Website wire framing) </w:t>
      </w:r>
    </w:p>
    <w:p w:rsidR="00020A90" w:rsidRPr="00A60C3A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0"/>
        </w:rPr>
        <w:t>Proto.io (Mobile wire framing)</w:t>
      </w:r>
    </w:p>
    <w:p w:rsidR="00020A90" w:rsidRPr="00011BF1" w:rsidRDefault="00020A90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Cs w:val="20"/>
        </w:rPr>
      </w:pPr>
      <w:r>
        <w:rPr>
          <w:rFonts w:ascii="Calibri" w:hAnsi="Calibri"/>
          <w:color w:val="auto"/>
          <w:szCs w:val="22"/>
        </w:rPr>
        <w:t xml:space="preserve">Basic Automation - </w:t>
      </w:r>
      <w:r>
        <w:rPr>
          <w:rFonts w:ascii="Calibri" w:hAnsi="Calibri"/>
          <w:color w:val="auto"/>
          <w:szCs w:val="20"/>
        </w:rPr>
        <w:t>Selenium (Basics)</w:t>
      </w:r>
    </w:p>
    <w:p w:rsidR="00011BF1" w:rsidRPr="00011BF1" w:rsidRDefault="00011BF1" w:rsidP="00011BF1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auto"/>
          <w:sz w:val="22"/>
          <w:szCs w:val="22"/>
        </w:rPr>
      </w:pPr>
      <w:r w:rsidRPr="00EF62C1">
        <w:rPr>
          <w:rFonts w:ascii="Calibri" w:hAnsi="Calibri"/>
          <w:color w:val="auto"/>
          <w:szCs w:val="22"/>
        </w:rPr>
        <w:t xml:space="preserve">Test </w:t>
      </w:r>
      <w:r>
        <w:rPr>
          <w:rFonts w:ascii="Calibri" w:hAnsi="Calibri"/>
          <w:color w:val="auto"/>
          <w:szCs w:val="22"/>
        </w:rPr>
        <w:t xml:space="preserve">Planning &amp; </w:t>
      </w:r>
      <w:r w:rsidRPr="00EF62C1">
        <w:rPr>
          <w:rFonts w:ascii="Calibri" w:hAnsi="Calibri"/>
          <w:color w:val="auto"/>
          <w:szCs w:val="22"/>
        </w:rPr>
        <w:t>E</w:t>
      </w:r>
      <w:r>
        <w:rPr>
          <w:rFonts w:ascii="Calibri" w:hAnsi="Calibri"/>
          <w:color w:val="auto"/>
          <w:szCs w:val="22"/>
        </w:rPr>
        <w:t>xecution</w:t>
      </w:r>
      <w:r w:rsidRPr="00EF62C1">
        <w:rPr>
          <w:rFonts w:ascii="Calibri" w:hAnsi="Calibri"/>
          <w:color w:val="auto"/>
          <w:szCs w:val="22"/>
        </w:rPr>
        <w:t>, Bug Reporting via Jira / Trac</w:t>
      </w:r>
      <w:r>
        <w:rPr>
          <w:rFonts w:ascii="Calibri" w:hAnsi="Calibri"/>
          <w:color w:val="auto"/>
          <w:szCs w:val="22"/>
        </w:rPr>
        <w:t xml:space="preserve"> / Red Mine / Hip Test / Test Rails</w:t>
      </w:r>
    </w:p>
    <w:p w:rsidR="00020A90" w:rsidRDefault="00020A90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WEB DEVELOPMENT SKILLS</w:t>
      </w:r>
    </w:p>
    <w:p w:rsidR="00A238A8" w:rsidRPr="001E65E5" w:rsidRDefault="005526EE" w:rsidP="001E65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HTML</w:t>
      </w:r>
      <w:r w:rsidR="001E65E5">
        <w:rPr>
          <w:rFonts w:ascii="Calibri" w:hAnsi="Calibri"/>
          <w:b/>
          <w:color w:val="000000"/>
          <w:sz w:val="22"/>
          <w:szCs w:val="22"/>
        </w:rPr>
        <w:t xml:space="preserve"> /</w:t>
      </w:r>
      <w:r w:rsidR="00CB1AFB">
        <w:rPr>
          <w:rFonts w:ascii="Calibri" w:hAnsi="Calibri"/>
          <w:b/>
          <w:color w:val="000000"/>
          <w:sz w:val="22"/>
          <w:szCs w:val="22"/>
        </w:rPr>
        <w:t xml:space="preserve"> </w:t>
      </w:r>
      <w:r w:rsidR="00CB1AFB">
        <w:rPr>
          <w:rFonts w:ascii="Calibri" w:hAnsi="Calibri"/>
          <w:color w:val="000000"/>
          <w:szCs w:val="22"/>
        </w:rPr>
        <w:t xml:space="preserve">HTML 5 </w:t>
      </w:r>
      <w:r w:rsidR="009048C6">
        <w:rPr>
          <w:rFonts w:ascii="Calibri" w:hAnsi="Calibri"/>
          <w:b/>
          <w:color w:val="000000"/>
          <w:sz w:val="22"/>
          <w:szCs w:val="22"/>
        </w:rPr>
        <w:t xml:space="preserve">/ </w:t>
      </w:r>
      <w:r w:rsidR="00CB1AFB">
        <w:rPr>
          <w:rFonts w:ascii="Calibri" w:hAnsi="Calibri"/>
          <w:color w:val="000000"/>
          <w:szCs w:val="22"/>
        </w:rPr>
        <w:t xml:space="preserve">CSS </w:t>
      </w:r>
    </w:p>
    <w:p w:rsidR="0059771D" w:rsidRPr="00C37907" w:rsidRDefault="004507E5" w:rsidP="004507E5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0E2CB4">
        <w:rPr>
          <w:rFonts w:ascii="Calibri" w:hAnsi="Calibri"/>
          <w:color w:val="000000"/>
          <w:szCs w:val="22"/>
        </w:rPr>
        <w:t>ASP.Net</w:t>
      </w:r>
    </w:p>
    <w:p w:rsidR="003027D3" w:rsidRDefault="003027D3" w:rsidP="001F228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J</w:t>
      </w:r>
      <w:r w:rsidRPr="001E65E5">
        <w:rPr>
          <w:rFonts w:ascii="Calibri" w:hAnsi="Calibri"/>
          <w:color w:val="000000"/>
          <w:szCs w:val="22"/>
        </w:rPr>
        <w:t>QUERY</w:t>
      </w:r>
      <w:r>
        <w:rPr>
          <w:rFonts w:ascii="Calibri" w:hAnsi="Calibri"/>
          <w:color w:val="000000"/>
          <w:szCs w:val="22"/>
        </w:rPr>
        <w:t xml:space="preserve"> </w:t>
      </w:r>
      <w:r w:rsidR="00C8052E">
        <w:rPr>
          <w:rFonts w:ascii="Calibri" w:hAnsi="Calibri"/>
          <w:color w:val="000000"/>
          <w:szCs w:val="22"/>
        </w:rPr>
        <w:t>Plugins</w:t>
      </w:r>
    </w:p>
    <w:p w:rsidR="001F2283" w:rsidRPr="001F2283" w:rsidRDefault="001F2283" w:rsidP="001F228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A238A8" w:rsidRDefault="00A238A8" w:rsidP="00A238A8">
      <w:pPr>
        <w:pStyle w:val="ListBullet"/>
        <w:numPr>
          <w:ilvl w:val="0"/>
          <w:numId w:val="0"/>
        </w:numPr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DATABASE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59771D" w:rsidRDefault="00A238A8" w:rsidP="003027D3">
      <w:pPr>
        <w:pStyle w:val="ListBullet"/>
        <w:numPr>
          <w:ilvl w:val="0"/>
          <w:numId w:val="28"/>
        </w:numPr>
        <w:spacing w:after="240"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SQL SERVER</w:t>
      </w:r>
      <w:r w:rsidR="00034320">
        <w:rPr>
          <w:rFonts w:ascii="Calibri" w:hAnsi="Calibri"/>
          <w:b/>
          <w:color w:val="000000"/>
          <w:sz w:val="22"/>
          <w:szCs w:val="22"/>
        </w:rPr>
        <w:t xml:space="preserve"> </w:t>
      </w:r>
    </w:p>
    <w:p w:rsidR="003027D3" w:rsidRPr="003027D3" w:rsidRDefault="003027D3" w:rsidP="003027D3">
      <w:pPr>
        <w:pStyle w:val="ListBullet"/>
        <w:numPr>
          <w:ilvl w:val="0"/>
          <w:numId w:val="0"/>
        </w:numPr>
        <w:spacing w:after="240" w:line="276" w:lineRule="auto"/>
        <w:ind w:left="36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PROGRAMMING SKILLS</w:t>
      </w:r>
    </w:p>
    <w:p w:rsidR="0059771D" w:rsidRPr="007473CB" w:rsidRDefault="00FA1756" w:rsidP="007473CB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0"/>
        </w:rPr>
        <w:t>C#</w:t>
      </w: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SOFTWARE SKILLS</w:t>
      </w:r>
    </w:p>
    <w:p w:rsidR="00A60C3A" w:rsidRPr="00A60C3A" w:rsidRDefault="00720423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 xml:space="preserve">Photoshop, </w:t>
      </w:r>
      <w:r w:rsidR="005526EE" w:rsidRPr="00A60C3A">
        <w:rPr>
          <w:rFonts w:ascii="Calibri" w:hAnsi="Calibri"/>
          <w:color w:val="000000"/>
          <w:szCs w:val="22"/>
        </w:rPr>
        <w:t>Dreamweaver</w:t>
      </w:r>
      <w:r w:rsidR="0059771D" w:rsidRPr="00A60C3A">
        <w:rPr>
          <w:rFonts w:ascii="Calibri" w:hAnsi="Calibri"/>
          <w:color w:val="000000"/>
          <w:szCs w:val="22"/>
        </w:rPr>
        <w:t>, Visu</w:t>
      </w:r>
      <w:r w:rsidR="00FA5E80" w:rsidRPr="00A60C3A">
        <w:rPr>
          <w:rFonts w:ascii="Calibri" w:hAnsi="Calibri"/>
          <w:color w:val="000000"/>
          <w:szCs w:val="22"/>
        </w:rPr>
        <w:t xml:space="preserve">al Studio  &amp; MS Office </w:t>
      </w:r>
    </w:p>
    <w:p w:rsidR="00082212" w:rsidRPr="00A60C3A" w:rsidRDefault="00082212" w:rsidP="0048488E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 w:rsidRPr="00A60C3A">
        <w:rPr>
          <w:rFonts w:ascii="Calibri" w:hAnsi="Calibri"/>
          <w:color w:val="000000"/>
          <w:szCs w:val="22"/>
        </w:rPr>
        <w:t>Oracle 9i Database &amp; Developer</w:t>
      </w:r>
    </w:p>
    <w:p w:rsidR="00791B86" w:rsidRDefault="00C51AEE" w:rsidP="00020A90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color w:val="000000"/>
          <w:szCs w:val="22"/>
        </w:rPr>
      </w:pPr>
      <w:r>
        <w:rPr>
          <w:rFonts w:ascii="Calibri" w:hAnsi="Calibri"/>
          <w:color w:val="000000"/>
          <w:szCs w:val="22"/>
        </w:rPr>
        <w:t>Primavera P</w:t>
      </w:r>
      <w:r w:rsidRPr="00C51AEE">
        <w:rPr>
          <w:rFonts w:ascii="Calibri" w:hAnsi="Calibri"/>
          <w:color w:val="000000"/>
          <w:szCs w:val="22"/>
        </w:rPr>
        <w:t>6</w:t>
      </w:r>
    </w:p>
    <w:p w:rsidR="00020A90" w:rsidRPr="00020A90" w:rsidRDefault="00020A90" w:rsidP="00020A90">
      <w:pPr>
        <w:pStyle w:val="ListBullet"/>
        <w:numPr>
          <w:ilvl w:val="0"/>
          <w:numId w:val="0"/>
        </w:numPr>
        <w:spacing w:after="240" w:line="276" w:lineRule="auto"/>
        <w:ind w:left="245" w:right="880" w:hanging="245"/>
        <w:contextualSpacing/>
        <w:jc w:val="left"/>
        <w:rPr>
          <w:rFonts w:ascii="Calibri" w:hAnsi="Calibri"/>
          <w:color w:val="000000"/>
          <w:szCs w:val="22"/>
        </w:rPr>
      </w:pPr>
    </w:p>
    <w:p w:rsidR="006A329C" w:rsidRDefault="000F7A05" w:rsidP="006A329C">
      <w:pPr>
        <w:pStyle w:val="ListBullet"/>
        <w:numPr>
          <w:ilvl w:val="0"/>
          <w:numId w:val="0"/>
        </w:numPr>
        <w:spacing w:before="240"/>
        <w:ind w:left="245" w:hanging="245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SYSTEM ADMINISTRATOR</w:t>
      </w:r>
      <w:r w:rsidRPr="000E2CB4">
        <w:rPr>
          <w:rFonts w:ascii="Calibri" w:hAnsi="Calibri"/>
          <w:b/>
          <w:color w:val="000000"/>
          <w:szCs w:val="22"/>
        </w:rPr>
        <w:t xml:space="preserve"> SKILLS</w:t>
      </w:r>
    </w:p>
    <w:p w:rsidR="000F7A05" w:rsidRPr="00082212" w:rsidRDefault="000F7A05" w:rsidP="000F7A05">
      <w:pPr>
        <w:pStyle w:val="ListBullet"/>
        <w:numPr>
          <w:ilvl w:val="0"/>
          <w:numId w:val="28"/>
        </w:numPr>
        <w:spacing w:after="240" w:line="276" w:lineRule="auto"/>
        <w:ind w:right="880" w:hanging="27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  <w:r>
        <w:rPr>
          <w:rFonts w:ascii="Calibri" w:hAnsi="Calibri"/>
          <w:color w:val="000000"/>
          <w:szCs w:val="22"/>
        </w:rPr>
        <w:t>Good at troubleshooting</w:t>
      </w:r>
      <w:r w:rsidR="003D1338">
        <w:rPr>
          <w:rFonts w:ascii="Calibri" w:hAnsi="Calibri"/>
          <w:color w:val="000000"/>
          <w:szCs w:val="22"/>
        </w:rPr>
        <w:t xml:space="preserve"> and installation</w:t>
      </w:r>
    </w:p>
    <w:p w:rsidR="003F3DE9" w:rsidRPr="00082212" w:rsidRDefault="003F3DE9" w:rsidP="000F7A05">
      <w:pPr>
        <w:pStyle w:val="ListBullet"/>
        <w:numPr>
          <w:ilvl w:val="0"/>
          <w:numId w:val="0"/>
        </w:numPr>
        <w:spacing w:after="240" w:line="276" w:lineRule="auto"/>
        <w:ind w:right="880"/>
        <w:contextualSpacing/>
        <w:jc w:val="left"/>
        <w:rPr>
          <w:rFonts w:ascii="Calibri" w:hAnsi="Calibri"/>
          <w:b/>
          <w:color w:val="000000"/>
          <w:sz w:val="22"/>
          <w:szCs w:val="22"/>
        </w:rPr>
      </w:pPr>
    </w:p>
    <w:p w:rsidR="0059771D" w:rsidRPr="000E2CB4" w:rsidRDefault="0059771D" w:rsidP="0059771D">
      <w:pPr>
        <w:pStyle w:val="ListBullet"/>
        <w:numPr>
          <w:ilvl w:val="0"/>
          <w:numId w:val="0"/>
        </w:numPr>
        <w:spacing w:before="240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>TEAM SKILLS</w:t>
      </w:r>
    </w:p>
    <w:p w:rsidR="0059771D" w:rsidRPr="000E2CB4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>Ability to lead a team to achieve the objectives with ease and in span of time</w:t>
      </w:r>
    </w:p>
    <w:p w:rsidR="0059771D" w:rsidRDefault="0059771D" w:rsidP="0059771D">
      <w:pPr>
        <w:pStyle w:val="ListBullet"/>
        <w:numPr>
          <w:ilvl w:val="0"/>
          <w:numId w:val="28"/>
        </w:numPr>
        <w:spacing w:line="276" w:lineRule="auto"/>
        <w:ind w:hanging="270"/>
        <w:contextualSpacing/>
        <w:jc w:val="left"/>
        <w:rPr>
          <w:rFonts w:ascii="Calibri" w:hAnsi="Calibri"/>
          <w:color w:val="000000"/>
          <w:szCs w:val="20"/>
        </w:rPr>
      </w:pPr>
      <w:r w:rsidRPr="000E2CB4">
        <w:rPr>
          <w:rFonts w:ascii="Calibri" w:hAnsi="Calibri"/>
          <w:color w:val="000000"/>
          <w:szCs w:val="20"/>
        </w:rPr>
        <w:t xml:space="preserve">Ability of building good communication and </w:t>
      </w:r>
      <w:r w:rsidR="00FA1756">
        <w:rPr>
          <w:rFonts w:ascii="Calibri" w:hAnsi="Calibri"/>
          <w:color w:val="000000"/>
          <w:szCs w:val="20"/>
        </w:rPr>
        <w:t>understanding with team members</w:t>
      </w:r>
    </w:p>
    <w:p w:rsidR="006A4A5D" w:rsidRPr="00937D42" w:rsidRDefault="008700AC" w:rsidP="006A4A5D">
      <w:pPr>
        <w:pStyle w:val="Section"/>
        <w:spacing w:line="360" w:lineRule="auto"/>
        <w:ind w:left="90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b/>
          <w:color w:val="4F81BD"/>
          <w:sz w:val="22"/>
          <w:szCs w:val="22"/>
        </w:rPr>
        <w:t>pROJECTS</w:t>
      </w:r>
    </w:p>
    <w:p w:rsidR="0059771D" w:rsidRPr="000E2CB4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ScHOOL ADMISSION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C LANGNAGE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 w:rsidRPr="000E2CB4">
        <w:rPr>
          <w:rFonts w:ascii="Calibri" w:hAnsi="Calibri"/>
          <w:b/>
          <w:color w:val="000000"/>
          <w:szCs w:val="22"/>
        </w:rPr>
        <w:t xml:space="preserve">SUPER MARKET INVENTORY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Pr="000E2CB4">
        <w:rPr>
          <w:rFonts w:ascii="Calibri" w:hAnsi="Calibri"/>
          <w:b/>
          <w:color w:val="000000"/>
          <w:szCs w:val="22"/>
        </w:rPr>
        <w:t>DATABASE</w:t>
      </w:r>
      <w:r>
        <w:rPr>
          <w:rFonts w:ascii="Calibri" w:hAnsi="Calibri"/>
          <w:b/>
          <w:color w:val="000000"/>
          <w:szCs w:val="22"/>
        </w:rPr>
        <w:t>/Oracle Forms</w:t>
      </w:r>
    </w:p>
    <w:p w:rsidR="0059771D" w:rsidRDefault="0059771D" w:rsidP="0059771D">
      <w:pPr>
        <w:pStyle w:val="Section"/>
        <w:numPr>
          <w:ilvl w:val="0"/>
          <w:numId w:val="28"/>
        </w:numP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 xml:space="preserve">Car </w:t>
      </w:r>
      <w:r w:rsidRPr="00D256ED">
        <w:rPr>
          <w:rFonts w:ascii="Calibri" w:hAnsi="Calibri"/>
          <w:b/>
          <w:color w:val="000000"/>
          <w:szCs w:val="22"/>
        </w:rPr>
        <w:t>maintenance</w:t>
      </w:r>
      <w:r>
        <w:rPr>
          <w:rFonts w:ascii="Calibri" w:hAnsi="Calibri"/>
          <w:b/>
          <w:color w:val="000000"/>
          <w:szCs w:val="22"/>
        </w:rPr>
        <w:t xml:space="preserve"> System </w:t>
      </w:r>
      <w:r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Pr="000E2CB4">
        <w:rPr>
          <w:rFonts w:ascii="Calibri" w:hAnsi="Calibri"/>
          <w:b/>
          <w:color w:val="595959"/>
          <w:sz w:val="14"/>
          <w:szCs w:val="22"/>
        </w:rPr>
        <w:t xml:space="preserve"> </w:t>
      </w:r>
      <w:r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</w:p>
    <w:p w:rsidR="00A978EB" w:rsidRDefault="00A978EB" w:rsidP="00226A8D">
      <w:pPr>
        <w:pStyle w:val="Section"/>
        <w:numPr>
          <w:ilvl w:val="0"/>
          <w:numId w:val="28"/>
        </w:numPr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  <w:r>
        <w:rPr>
          <w:rFonts w:ascii="Calibri" w:hAnsi="Calibri"/>
          <w:b/>
          <w:color w:val="000000"/>
          <w:szCs w:val="22"/>
        </w:rPr>
        <w:t>Finanicial data &amp; research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0E2CB4">
        <w:rPr>
          <w:rFonts w:ascii="Calibri" w:hAnsi="Calibri"/>
          <w:b/>
          <w:color w:val="595959"/>
          <w:sz w:val="14"/>
          <w:szCs w:val="22"/>
        </w:rPr>
        <w:sym w:font="Wingdings 2" w:char="F097"/>
      </w:r>
      <w:r w:rsidR="00226A8D" w:rsidRPr="00226A8D">
        <w:rPr>
          <w:rFonts w:ascii="Calibri" w:hAnsi="Calibri"/>
          <w:b/>
          <w:color w:val="595959"/>
          <w:sz w:val="14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>c # / ASP</w:t>
      </w:r>
      <w:r w:rsidR="00C50E78">
        <w:rPr>
          <w:rFonts w:ascii="Calibri" w:hAnsi="Calibri"/>
          <w:b/>
          <w:color w:val="000000"/>
          <w:szCs w:val="22"/>
        </w:rPr>
        <w:t>.Net</w:t>
      </w:r>
      <w:r w:rsidR="00226A8D">
        <w:rPr>
          <w:rFonts w:ascii="Calibri" w:hAnsi="Calibri"/>
          <w:b/>
          <w:color w:val="000000"/>
          <w:szCs w:val="22"/>
        </w:rPr>
        <w:t xml:space="preserve">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( FINANICAL </w:t>
      </w:r>
      <w:r w:rsidR="00532120" w:rsidRPr="00226A8D">
        <w:rPr>
          <w:rFonts w:ascii="Calibri" w:hAnsi="Calibri"/>
          <w:b/>
          <w:color w:val="000000"/>
          <w:szCs w:val="22"/>
        </w:rPr>
        <w:t>WEBSITE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ON STOCKS,</w:t>
      </w:r>
      <w:r w:rsidR="00C50E78">
        <w:rPr>
          <w:rFonts w:ascii="Calibri" w:hAnsi="Calibri"/>
          <w:b/>
          <w:color w:val="000000"/>
          <w:szCs w:val="22"/>
        </w:rPr>
        <w:t xml:space="preserve">          </w:t>
      </w:r>
      <w:r w:rsidR="00226A8D" w:rsidRPr="00226A8D">
        <w:rPr>
          <w:rFonts w:ascii="Calibri" w:hAnsi="Calibri"/>
          <w:b/>
          <w:color w:val="000000"/>
          <w:szCs w:val="22"/>
        </w:rPr>
        <w:t xml:space="preserve"> MUTUAL FUNDS AND CAPTIAL MARKET</w:t>
      </w:r>
      <w:r w:rsidRPr="00226A8D">
        <w:rPr>
          <w:rFonts w:ascii="Calibri" w:hAnsi="Calibri"/>
          <w:b/>
          <w:color w:val="000000"/>
          <w:szCs w:val="22"/>
        </w:rPr>
        <w:t xml:space="preserve">) </w:t>
      </w:r>
      <w:r w:rsidR="00CA69AE" w:rsidRPr="00226A8D">
        <w:rPr>
          <w:rFonts w:ascii="Calibri" w:hAnsi="Calibri"/>
          <w:b/>
          <w:color w:val="000000"/>
          <w:szCs w:val="22"/>
        </w:rPr>
        <w:t xml:space="preserve">( FInal year Project) </w:t>
      </w:r>
    </w:p>
    <w:p w:rsidR="00B833DD" w:rsidRPr="00226A8D" w:rsidRDefault="00B833DD" w:rsidP="00B833DD">
      <w:pPr>
        <w:pStyle w:val="Section"/>
        <w:pBdr>
          <w:bottom w:val="single" w:sz="6" w:space="1" w:color="auto"/>
        </w:pBdr>
        <w:contextualSpacing/>
        <w:jc w:val="left"/>
        <w:rPr>
          <w:rFonts w:ascii="Calibri" w:hAnsi="Calibri"/>
          <w:b/>
          <w:color w:val="000000"/>
          <w:szCs w:val="22"/>
        </w:rPr>
      </w:pPr>
    </w:p>
    <w:p w:rsidR="0059771D" w:rsidRPr="00937D42" w:rsidRDefault="0059771D" w:rsidP="0059771D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pERSONAL INFO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10"/>
        <w:gridCol w:w="2430"/>
        <w:gridCol w:w="1530"/>
        <w:gridCol w:w="2040"/>
      </w:tblGrid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Father</w:t>
            </w:r>
            <w:r w:rsidRPr="000E2CB4">
              <w:rPr>
                <w:rFonts w:ascii="Calibri" w:hAnsi="Calibri"/>
                <w:b/>
                <w:color w:val="000000"/>
              </w:rPr>
              <w:t>’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s Name: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Gagan Das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Date of Birth: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November 15, 1988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Gender: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Male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D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omicile: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 xml:space="preserve">District Larkana </w:t>
            </w:r>
          </w:p>
        </w:tc>
      </w:tr>
      <w:tr w:rsidR="00F94051" w:rsidRPr="000E2CB4" w:rsidTr="00626A36">
        <w:trPr>
          <w:trHeight w:val="260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olor w:val="000000"/>
              </w:rPr>
              <w:t>C</w:t>
            </w:r>
            <w:r w:rsidRPr="000E2CB4">
              <w:rPr>
                <w:rFonts w:ascii="Calibri" w:hAnsi="Calibri"/>
                <w:b/>
                <w:caps w:val="0"/>
                <w:color w:val="000000"/>
              </w:rPr>
              <w:t>NICNo: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42501-8566460-9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Nationality: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Pakistani</w:t>
            </w:r>
          </w:p>
        </w:tc>
      </w:tr>
      <w:tr w:rsidR="00F94051" w:rsidRPr="000E2CB4" w:rsidTr="00626A36">
        <w:trPr>
          <w:trHeight w:val="215"/>
        </w:trPr>
        <w:tc>
          <w:tcPr>
            <w:tcW w:w="171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Marital Status:</w:t>
            </w:r>
          </w:p>
        </w:tc>
        <w:tc>
          <w:tcPr>
            <w:tcW w:w="24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Single</w:t>
            </w:r>
          </w:p>
        </w:tc>
        <w:tc>
          <w:tcPr>
            <w:tcW w:w="153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b/>
                <w:caps w:val="0"/>
                <w:color w:val="000000"/>
              </w:rPr>
              <w:t>Languages:</w:t>
            </w:r>
          </w:p>
        </w:tc>
        <w:tc>
          <w:tcPr>
            <w:tcW w:w="2040" w:type="dxa"/>
            <w:shd w:val="clear" w:color="auto" w:fill="auto"/>
            <w:vAlign w:val="bottom"/>
          </w:tcPr>
          <w:p w:rsidR="00F94051" w:rsidRPr="000E2CB4" w:rsidRDefault="00F94051" w:rsidP="00626A36">
            <w:pPr>
              <w:pStyle w:val="Section"/>
              <w:spacing w:before="0"/>
              <w:rPr>
                <w:rFonts w:ascii="Calibri" w:hAnsi="Calibri"/>
                <w:b/>
                <w:color w:val="005696"/>
                <w:sz w:val="22"/>
                <w:szCs w:val="22"/>
              </w:rPr>
            </w:pPr>
            <w:r w:rsidRPr="000E2CB4">
              <w:rPr>
                <w:rFonts w:ascii="Calibri" w:hAnsi="Calibri"/>
                <w:caps w:val="0"/>
                <w:color w:val="000000"/>
              </w:rPr>
              <w:t>English &amp; Urdu</w:t>
            </w:r>
          </w:p>
        </w:tc>
      </w:tr>
    </w:tbl>
    <w:p w:rsidR="0059771D" w:rsidRDefault="0059771D" w:rsidP="001E65E5">
      <w:pPr>
        <w:pStyle w:val="Section"/>
        <w:pBdr>
          <w:bottom w:val="single" w:sz="6" w:space="0" w:color="auto"/>
        </w:pBdr>
        <w:rPr>
          <w:rFonts w:ascii="Calibri" w:hAnsi="Calibri"/>
          <w:b/>
          <w:color w:val="005696"/>
          <w:sz w:val="22"/>
          <w:szCs w:val="22"/>
        </w:rPr>
      </w:pPr>
      <w:r>
        <w:rPr>
          <w:rFonts w:ascii="Calibri" w:hAnsi="Calibri"/>
          <w:b/>
          <w:color w:val="005696"/>
          <w:sz w:val="22"/>
          <w:szCs w:val="22"/>
        </w:rPr>
        <w:br w:type="textWrapping" w:clear="all"/>
      </w:r>
    </w:p>
    <w:p w:rsidR="00020A90" w:rsidRDefault="0059771D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 w:rsidRPr="00937D42">
        <w:rPr>
          <w:rFonts w:ascii="Calibri" w:hAnsi="Calibri"/>
          <w:b/>
          <w:color w:val="4F81BD"/>
          <w:sz w:val="22"/>
          <w:szCs w:val="22"/>
        </w:rPr>
        <w:t>REFERENCE</w:t>
      </w:r>
    </w:p>
    <w:p w:rsidR="00FC468E" w:rsidRPr="00020A90" w:rsidRDefault="00983083" w:rsidP="007D7A7E">
      <w:pPr>
        <w:pStyle w:val="Section"/>
        <w:spacing w:line="360" w:lineRule="auto"/>
        <w:rPr>
          <w:rFonts w:ascii="Calibri" w:hAnsi="Calibri"/>
          <w:b/>
          <w:color w:val="4F81BD"/>
          <w:sz w:val="22"/>
          <w:szCs w:val="22"/>
        </w:rPr>
      </w:pPr>
      <w:r>
        <w:rPr>
          <w:rFonts w:ascii="Calibri" w:hAnsi="Calibri"/>
          <w:color w:val="000000"/>
          <w:sz w:val="16"/>
          <w:szCs w:val="16"/>
        </w:rPr>
        <w:t>Will be furnished on Request</w: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C5A2D" wp14:editId="253C5547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8" name="Oval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F0D55FE" id="Oval 181" o:spid="_x0000_s1026" style="position:absolute;margin-left:277.45pt;margin-top:1338.45pt;width:186.2pt;height:183.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Lb2QIAALs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  <w:r w:rsidR="00975330" w:rsidRPr="007D7A7E">
        <w:rPr>
          <w:sz w:val="16"/>
          <w:szCs w:val="16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051F9" wp14:editId="1F757462">
                <wp:simplePos x="0" y="0"/>
                <wp:positionH relativeFrom="page">
                  <wp:posOffset>3523615</wp:posOffset>
                </wp:positionH>
                <wp:positionV relativeFrom="page">
                  <wp:posOffset>16998315</wp:posOffset>
                </wp:positionV>
                <wp:extent cx="2364740" cy="2327910"/>
                <wp:effectExtent l="19050" t="19050" r="35560" b="34290"/>
                <wp:wrapNone/>
                <wp:docPr id="7" name="Oval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8D05096" id="Oval 180" o:spid="_x0000_s1026" style="position:absolute;margin-left:277.45pt;margin-top:1338.45pt;width:186.2pt;height:18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" fillcolor="#ff7d26" strokecolor="#ff7d26" strokeweight="4.5pt">
                <v:stroke linestyle="thinThick"/>
                <v:shadow color="#1f2f3f" opacity=".5" offset=",3pt"/>
                <w10:wrap anchorx="page" anchory="page"/>
              </v:oval>
            </w:pict>
          </mc:Fallback>
        </mc:AlternateContent>
      </w:r>
    </w:p>
    <w:sectPr w:rsidR="00FC468E" w:rsidRPr="00020A90" w:rsidSect="007A3D9A">
      <w:headerReference w:type="default" r:id="rId15"/>
      <w:footerReference w:type="default" r:id="rId16"/>
      <w:footerReference w:type="first" r:id="rId17"/>
      <w:pgSz w:w="11907" w:h="16839" w:code="9"/>
      <w:pgMar w:top="720" w:right="2016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994" w:rsidRDefault="00507994">
      <w:r>
        <w:separator/>
      </w:r>
    </w:p>
  </w:endnote>
  <w:endnote w:type="continuationSeparator" w:id="0">
    <w:p w:rsidR="00507994" w:rsidRDefault="0050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1004B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2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left:0;text-align:left;margin-left:541.75pt;margin-top:783pt;width:29.5pt;height:22.85pt;z-index:251657216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51004B">
                      <w:rPr>
                        <w:noProof/>
                        <w:color w:val="0F243E"/>
                        <w:sz w:val="26"/>
                        <w:szCs w:val="26"/>
                      </w:rPr>
                      <w:t>2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 w:rsidP="000E2CB4">
    <w:pPr>
      <w:pStyle w:val="Footer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Pr="00FF1587" w:rsidRDefault="00975330">
    <w:pPr>
      <w:ind w:right="260"/>
      <w:rPr>
        <w:color w:val="0F243E"/>
        <w:sz w:val="26"/>
        <w:szCs w:val="26"/>
      </w:rPr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6880225</wp:posOffset>
              </wp:positionH>
              <wp:positionV relativeFrom="page">
                <wp:posOffset>9944100</wp:posOffset>
              </wp:positionV>
              <wp:extent cx="374650" cy="290195"/>
              <wp:effectExtent l="0" t="0" r="3175" b="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" cy="2901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7CD0" w:rsidRPr="00FF1587" w:rsidRDefault="004F7CD0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51004B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FF1587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541.75pt;margin-top:783pt;width:29.5pt;height:22.85pt;z-index:251658240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" stroked="f" strokeweight=".5pt">
              <v:textbox style="mso-fit-shape-to-text:t" inset="0,,0">
                <w:txbxContent>
                  <w:p w:rsidR="004F7CD0" w:rsidRPr="00FF1587" w:rsidRDefault="004F7CD0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51004B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FF1587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4F7CD0" w:rsidRDefault="004F7C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994" w:rsidRDefault="00507994">
      <w:r>
        <w:separator/>
      </w:r>
    </w:p>
  </w:footnote>
  <w:footnote w:type="continuationSeparator" w:id="0">
    <w:p w:rsidR="00507994" w:rsidRDefault="00507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CD0" w:rsidRDefault="004F7CD0" w:rsidP="000E2CB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03C"/>
      </v:shape>
    </w:pict>
  </w:numPicBullet>
  <w:abstractNum w:abstractNumId="0" w15:restartNumberingAfterBreak="0">
    <w:nsid w:val="FFFFFF7C"/>
    <w:multiLevelType w:val="singleLevel"/>
    <w:tmpl w:val="0156B5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7C6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762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1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66FB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2CC5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BF64E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0074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00F3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8775F2A"/>
    <w:multiLevelType w:val="hybridMultilevel"/>
    <w:tmpl w:val="1DDC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E52F9"/>
    <w:multiLevelType w:val="hybridMultilevel"/>
    <w:tmpl w:val="C52A77D4"/>
    <w:lvl w:ilvl="0" w:tplc="768EC1F4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3" w15:restartNumberingAfterBreak="0">
    <w:nsid w:val="0C1D7167"/>
    <w:multiLevelType w:val="hybridMultilevel"/>
    <w:tmpl w:val="77D0EBD4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5" w15:restartNumberingAfterBreak="0">
    <w:nsid w:val="192B4581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7" w15:restartNumberingAfterBreak="0">
    <w:nsid w:val="1A987F7E"/>
    <w:multiLevelType w:val="hybridMultilevel"/>
    <w:tmpl w:val="057A6C8E"/>
    <w:lvl w:ilvl="0" w:tplc="768EC1F4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2742D6"/>
    <w:multiLevelType w:val="hybridMultilevel"/>
    <w:tmpl w:val="B380DA72"/>
    <w:lvl w:ilvl="0" w:tplc="08090007">
      <w:start w:val="1"/>
      <w:numFmt w:val="bullet"/>
      <w:lvlText w:val=""/>
      <w:lvlPicBulletId w:val="0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1E9620A2"/>
    <w:multiLevelType w:val="multilevel"/>
    <w:tmpl w:val="7074A542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0" w15:restartNumberingAfterBreak="0">
    <w:nsid w:val="26DF697F"/>
    <w:multiLevelType w:val="hybridMultilevel"/>
    <w:tmpl w:val="7D627D0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22" w15:restartNumberingAfterBreak="0">
    <w:nsid w:val="2AF418B9"/>
    <w:multiLevelType w:val="hybridMultilevel"/>
    <w:tmpl w:val="56A2E34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615682"/>
    <w:multiLevelType w:val="hybridMultilevel"/>
    <w:tmpl w:val="F2C2957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A7AF3"/>
    <w:multiLevelType w:val="hybridMultilevel"/>
    <w:tmpl w:val="154EBDE6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72124C5"/>
    <w:multiLevelType w:val="hybridMultilevel"/>
    <w:tmpl w:val="047A3C7E"/>
    <w:lvl w:ilvl="0" w:tplc="768EC1F4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F527EA"/>
    <w:multiLevelType w:val="hybridMultilevel"/>
    <w:tmpl w:val="F5D239A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425E5132"/>
    <w:multiLevelType w:val="multilevel"/>
    <w:tmpl w:val="EE86148C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28" w15:restartNumberingAfterBreak="0">
    <w:nsid w:val="4429125B"/>
    <w:multiLevelType w:val="multilevel"/>
    <w:tmpl w:val="D5DE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7A71529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0" w15:restartNumberingAfterBreak="0">
    <w:nsid w:val="4DB274A9"/>
    <w:multiLevelType w:val="hybridMultilevel"/>
    <w:tmpl w:val="E536C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5D75E95"/>
    <w:multiLevelType w:val="hybridMultilevel"/>
    <w:tmpl w:val="97180304"/>
    <w:lvl w:ilvl="0" w:tplc="768EC1F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2C7E55"/>
    <w:multiLevelType w:val="hybridMultilevel"/>
    <w:tmpl w:val="66CE43B8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0570394"/>
    <w:multiLevelType w:val="hybridMultilevel"/>
    <w:tmpl w:val="D3FAAA3A"/>
    <w:lvl w:ilvl="0" w:tplc="768EC1F4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0070C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0D5030"/>
    <w:multiLevelType w:val="hybridMultilevel"/>
    <w:tmpl w:val="10A27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656B5"/>
    <w:multiLevelType w:val="hybridMultilevel"/>
    <w:tmpl w:val="3F16BDC4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8" w15:restartNumberingAfterBreak="0">
    <w:nsid w:val="7E2C4120"/>
    <w:multiLevelType w:val="hybridMultilevel"/>
    <w:tmpl w:val="40EE695C"/>
    <w:lvl w:ilvl="0" w:tplc="08090007">
      <w:start w:val="1"/>
      <w:numFmt w:val="bullet"/>
      <w:lvlText w:val=""/>
      <w:lvlPicBulletId w:val="0"/>
      <w:lvlJc w:val="left"/>
      <w:pPr>
        <w:ind w:left="10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9" w15:restartNumberingAfterBreak="0">
    <w:nsid w:val="7F070414"/>
    <w:multiLevelType w:val="multilevel"/>
    <w:tmpl w:val="40883020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num w:numId="1">
    <w:abstractNumId w:val="32"/>
  </w:num>
  <w:num w:numId="2">
    <w:abstractNumId w:val="21"/>
  </w:num>
  <w:num w:numId="3">
    <w:abstractNumId w:val="27"/>
  </w:num>
  <w:num w:numId="4">
    <w:abstractNumId w:val="15"/>
  </w:num>
  <w:num w:numId="5">
    <w:abstractNumId w:val="19"/>
  </w:num>
  <w:num w:numId="6">
    <w:abstractNumId w:val="10"/>
  </w:num>
  <w:num w:numId="7">
    <w:abstractNumId w:val="39"/>
  </w:num>
  <w:num w:numId="8">
    <w:abstractNumId w:val="29"/>
  </w:num>
  <w:num w:numId="9">
    <w:abstractNumId w:val="16"/>
  </w:num>
  <w:num w:numId="10">
    <w:abstractNumId w:val="1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1"/>
  </w:num>
  <w:num w:numId="22">
    <w:abstractNumId w:val="14"/>
  </w:num>
  <w:num w:numId="23">
    <w:abstractNumId w:val="21"/>
  </w:num>
  <w:num w:numId="24">
    <w:abstractNumId w:val="16"/>
  </w:num>
  <w:num w:numId="25">
    <w:abstractNumId w:val="17"/>
  </w:num>
  <w:num w:numId="26">
    <w:abstractNumId w:val="34"/>
  </w:num>
  <w:num w:numId="27">
    <w:abstractNumId w:val="35"/>
  </w:num>
  <w:num w:numId="28">
    <w:abstractNumId w:val="20"/>
  </w:num>
  <w:num w:numId="29">
    <w:abstractNumId w:val="25"/>
  </w:num>
  <w:num w:numId="30">
    <w:abstractNumId w:val="12"/>
  </w:num>
  <w:num w:numId="31">
    <w:abstractNumId w:val="36"/>
  </w:num>
  <w:num w:numId="32">
    <w:abstractNumId w:val="21"/>
  </w:num>
  <w:num w:numId="33">
    <w:abstractNumId w:val="30"/>
  </w:num>
  <w:num w:numId="34">
    <w:abstractNumId w:val="21"/>
  </w:num>
  <w:num w:numId="35">
    <w:abstractNumId w:val="33"/>
  </w:num>
  <w:num w:numId="36">
    <w:abstractNumId w:val="26"/>
  </w:num>
  <w:num w:numId="37">
    <w:abstractNumId w:val="13"/>
  </w:num>
  <w:num w:numId="38">
    <w:abstractNumId w:val="28"/>
  </w:num>
  <w:num w:numId="39">
    <w:abstractNumId w:val="24"/>
  </w:num>
  <w:num w:numId="40">
    <w:abstractNumId w:val="38"/>
  </w:num>
  <w:num w:numId="41">
    <w:abstractNumId w:val="37"/>
  </w:num>
  <w:num w:numId="42">
    <w:abstractNumId w:val="18"/>
  </w:num>
  <w:num w:numId="43">
    <w:abstractNumId w:val="23"/>
  </w:num>
  <w:num w:numId="44">
    <w:abstractNumId w:val="22"/>
  </w:num>
  <w:num w:numId="45">
    <w:abstractNumId w:val="11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173"/>
    <w:rsid w:val="000032AF"/>
    <w:rsid w:val="00003691"/>
    <w:rsid w:val="00007679"/>
    <w:rsid w:val="00011BF1"/>
    <w:rsid w:val="00015F26"/>
    <w:rsid w:val="00017F8C"/>
    <w:rsid w:val="00020A90"/>
    <w:rsid w:val="00023251"/>
    <w:rsid w:val="00034320"/>
    <w:rsid w:val="0004083B"/>
    <w:rsid w:val="00044805"/>
    <w:rsid w:val="0005004F"/>
    <w:rsid w:val="00053258"/>
    <w:rsid w:val="00055281"/>
    <w:rsid w:val="00061805"/>
    <w:rsid w:val="00062914"/>
    <w:rsid w:val="00064772"/>
    <w:rsid w:val="00065293"/>
    <w:rsid w:val="000655A5"/>
    <w:rsid w:val="0006620F"/>
    <w:rsid w:val="00070A64"/>
    <w:rsid w:val="000714A0"/>
    <w:rsid w:val="0007381E"/>
    <w:rsid w:val="00075559"/>
    <w:rsid w:val="000804D8"/>
    <w:rsid w:val="00080C51"/>
    <w:rsid w:val="00082212"/>
    <w:rsid w:val="00086210"/>
    <w:rsid w:val="00087EAB"/>
    <w:rsid w:val="00095C93"/>
    <w:rsid w:val="00097664"/>
    <w:rsid w:val="000A16EC"/>
    <w:rsid w:val="000A1781"/>
    <w:rsid w:val="000A2F3E"/>
    <w:rsid w:val="000A5241"/>
    <w:rsid w:val="000A6814"/>
    <w:rsid w:val="000B10A1"/>
    <w:rsid w:val="000B7B5B"/>
    <w:rsid w:val="000C1C9B"/>
    <w:rsid w:val="000D7265"/>
    <w:rsid w:val="000E034D"/>
    <w:rsid w:val="000E2CB4"/>
    <w:rsid w:val="000E5147"/>
    <w:rsid w:val="000F4FEA"/>
    <w:rsid w:val="000F7995"/>
    <w:rsid w:val="000F7A05"/>
    <w:rsid w:val="0010565C"/>
    <w:rsid w:val="00106BAB"/>
    <w:rsid w:val="00113596"/>
    <w:rsid w:val="00114382"/>
    <w:rsid w:val="00120F62"/>
    <w:rsid w:val="00121A61"/>
    <w:rsid w:val="001266D3"/>
    <w:rsid w:val="00133154"/>
    <w:rsid w:val="0013376D"/>
    <w:rsid w:val="00133B27"/>
    <w:rsid w:val="00133B74"/>
    <w:rsid w:val="00134A40"/>
    <w:rsid w:val="00136BA7"/>
    <w:rsid w:val="00144F9E"/>
    <w:rsid w:val="00146302"/>
    <w:rsid w:val="0015306B"/>
    <w:rsid w:val="0016016E"/>
    <w:rsid w:val="00161E90"/>
    <w:rsid w:val="00162338"/>
    <w:rsid w:val="001706E9"/>
    <w:rsid w:val="00175BE2"/>
    <w:rsid w:val="00176F77"/>
    <w:rsid w:val="00183298"/>
    <w:rsid w:val="0018591C"/>
    <w:rsid w:val="00187404"/>
    <w:rsid w:val="001A29AF"/>
    <w:rsid w:val="001A3E49"/>
    <w:rsid w:val="001B2069"/>
    <w:rsid w:val="001B4F78"/>
    <w:rsid w:val="001C08E5"/>
    <w:rsid w:val="001C347B"/>
    <w:rsid w:val="001C6438"/>
    <w:rsid w:val="001D0FDC"/>
    <w:rsid w:val="001D44CB"/>
    <w:rsid w:val="001D5B57"/>
    <w:rsid w:val="001E10EF"/>
    <w:rsid w:val="001E1DD3"/>
    <w:rsid w:val="001E65E5"/>
    <w:rsid w:val="001E6688"/>
    <w:rsid w:val="001F0D9F"/>
    <w:rsid w:val="001F2283"/>
    <w:rsid w:val="001F34EE"/>
    <w:rsid w:val="001F3C46"/>
    <w:rsid w:val="001F5267"/>
    <w:rsid w:val="001F7173"/>
    <w:rsid w:val="001F7911"/>
    <w:rsid w:val="002005DC"/>
    <w:rsid w:val="002022DC"/>
    <w:rsid w:val="00205D7F"/>
    <w:rsid w:val="0021716E"/>
    <w:rsid w:val="00221028"/>
    <w:rsid w:val="00222930"/>
    <w:rsid w:val="00224649"/>
    <w:rsid w:val="00226A8D"/>
    <w:rsid w:val="002308EA"/>
    <w:rsid w:val="0023283F"/>
    <w:rsid w:val="0024155A"/>
    <w:rsid w:val="0025114B"/>
    <w:rsid w:val="00252631"/>
    <w:rsid w:val="0025300F"/>
    <w:rsid w:val="0025615D"/>
    <w:rsid w:val="00262B80"/>
    <w:rsid w:val="00264CD3"/>
    <w:rsid w:val="00266272"/>
    <w:rsid w:val="0027429D"/>
    <w:rsid w:val="00274A43"/>
    <w:rsid w:val="002812E8"/>
    <w:rsid w:val="002A1202"/>
    <w:rsid w:val="002A376A"/>
    <w:rsid w:val="002B4442"/>
    <w:rsid w:val="002B5082"/>
    <w:rsid w:val="002B5589"/>
    <w:rsid w:val="002B7A80"/>
    <w:rsid w:val="002C24C1"/>
    <w:rsid w:val="002C31CE"/>
    <w:rsid w:val="002C6BAF"/>
    <w:rsid w:val="002D180F"/>
    <w:rsid w:val="002D2588"/>
    <w:rsid w:val="002D3238"/>
    <w:rsid w:val="002D350C"/>
    <w:rsid w:val="002D4710"/>
    <w:rsid w:val="002E1CB0"/>
    <w:rsid w:val="002F6F28"/>
    <w:rsid w:val="003027D3"/>
    <w:rsid w:val="0030389D"/>
    <w:rsid w:val="0032079B"/>
    <w:rsid w:val="00320C88"/>
    <w:rsid w:val="003211D6"/>
    <w:rsid w:val="00323F39"/>
    <w:rsid w:val="00325217"/>
    <w:rsid w:val="00326E5A"/>
    <w:rsid w:val="00332694"/>
    <w:rsid w:val="003375B5"/>
    <w:rsid w:val="00337ABE"/>
    <w:rsid w:val="00337D60"/>
    <w:rsid w:val="00341E0D"/>
    <w:rsid w:val="00342003"/>
    <w:rsid w:val="00351ED6"/>
    <w:rsid w:val="00361130"/>
    <w:rsid w:val="003629D0"/>
    <w:rsid w:val="003643D4"/>
    <w:rsid w:val="00364DE7"/>
    <w:rsid w:val="003663C4"/>
    <w:rsid w:val="00370D60"/>
    <w:rsid w:val="0037109B"/>
    <w:rsid w:val="003739B1"/>
    <w:rsid w:val="003755DE"/>
    <w:rsid w:val="00376392"/>
    <w:rsid w:val="0038180A"/>
    <w:rsid w:val="00382174"/>
    <w:rsid w:val="00384512"/>
    <w:rsid w:val="00391D45"/>
    <w:rsid w:val="003978B1"/>
    <w:rsid w:val="003A433D"/>
    <w:rsid w:val="003A497C"/>
    <w:rsid w:val="003A683C"/>
    <w:rsid w:val="003B47A4"/>
    <w:rsid w:val="003D1338"/>
    <w:rsid w:val="003D2EFD"/>
    <w:rsid w:val="003D4282"/>
    <w:rsid w:val="003D7C1C"/>
    <w:rsid w:val="003E0302"/>
    <w:rsid w:val="003E20A0"/>
    <w:rsid w:val="003E622B"/>
    <w:rsid w:val="003E7AC3"/>
    <w:rsid w:val="003F12F1"/>
    <w:rsid w:val="003F16E6"/>
    <w:rsid w:val="003F3DE9"/>
    <w:rsid w:val="003F4616"/>
    <w:rsid w:val="003F7103"/>
    <w:rsid w:val="003F7476"/>
    <w:rsid w:val="003F783B"/>
    <w:rsid w:val="00401FFF"/>
    <w:rsid w:val="004027EF"/>
    <w:rsid w:val="00407448"/>
    <w:rsid w:val="0041085E"/>
    <w:rsid w:val="00414FE1"/>
    <w:rsid w:val="004155A1"/>
    <w:rsid w:val="00416157"/>
    <w:rsid w:val="0041642A"/>
    <w:rsid w:val="0041776A"/>
    <w:rsid w:val="00421E74"/>
    <w:rsid w:val="00432520"/>
    <w:rsid w:val="0043272D"/>
    <w:rsid w:val="004337BC"/>
    <w:rsid w:val="0043645E"/>
    <w:rsid w:val="00437715"/>
    <w:rsid w:val="00442328"/>
    <w:rsid w:val="00443537"/>
    <w:rsid w:val="00447234"/>
    <w:rsid w:val="00447768"/>
    <w:rsid w:val="004507E5"/>
    <w:rsid w:val="004515A0"/>
    <w:rsid w:val="00456153"/>
    <w:rsid w:val="00456E7E"/>
    <w:rsid w:val="00460003"/>
    <w:rsid w:val="00473780"/>
    <w:rsid w:val="004739D4"/>
    <w:rsid w:val="00477231"/>
    <w:rsid w:val="00483D1E"/>
    <w:rsid w:val="00485417"/>
    <w:rsid w:val="00485599"/>
    <w:rsid w:val="00485819"/>
    <w:rsid w:val="004901AB"/>
    <w:rsid w:val="00490553"/>
    <w:rsid w:val="004A2C1E"/>
    <w:rsid w:val="004B1E3C"/>
    <w:rsid w:val="004B361E"/>
    <w:rsid w:val="004B3A4B"/>
    <w:rsid w:val="004B3C51"/>
    <w:rsid w:val="004C04EC"/>
    <w:rsid w:val="004C0E95"/>
    <w:rsid w:val="004D0254"/>
    <w:rsid w:val="004D4615"/>
    <w:rsid w:val="004E6C55"/>
    <w:rsid w:val="004F2971"/>
    <w:rsid w:val="004F36DB"/>
    <w:rsid w:val="004F4BF2"/>
    <w:rsid w:val="004F5029"/>
    <w:rsid w:val="004F7CD0"/>
    <w:rsid w:val="00504A43"/>
    <w:rsid w:val="00506048"/>
    <w:rsid w:val="00507994"/>
    <w:rsid w:val="0051004B"/>
    <w:rsid w:val="005106CA"/>
    <w:rsid w:val="00512F77"/>
    <w:rsid w:val="0051658C"/>
    <w:rsid w:val="00517849"/>
    <w:rsid w:val="00520BE3"/>
    <w:rsid w:val="00526807"/>
    <w:rsid w:val="00532120"/>
    <w:rsid w:val="00537F54"/>
    <w:rsid w:val="00540C59"/>
    <w:rsid w:val="00540E46"/>
    <w:rsid w:val="00543DD1"/>
    <w:rsid w:val="0054702A"/>
    <w:rsid w:val="00552416"/>
    <w:rsid w:val="005526EE"/>
    <w:rsid w:val="00554A3E"/>
    <w:rsid w:val="00561D67"/>
    <w:rsid w:val="005663DC"/>
    <w:rsid w:val="00572461"/>
    <w:rsid w:val="005726CD"/>
    <w:rsid w:val="00572797"/>
    <w:rsid w:val="00574363"/>
    <w:rsid w:val="005769B6"/>
    <w:rsid w:val="00581038"/>
    <w:rsid w:val="00581094"/>
    <w:rsid w:val="005832A8"/>
    <w:rsid w:val="0058660F"/>
    <w:rsid w:val="005913A0"/>
    <w:rsid w:val="0059771D"/>
    <w:rsid w:val="00597CEB"/>
    <w:rsid w:val="005A1BF0"/>
    <w:rsid w:val="005A5FBD"/>
    <w:rsid w:val="005A74D4"/>
    <w:rsid w:val="005B097B"/>
    <w:rsid w:val="005B1503"/>
    <w:rsid w:val="005B369B"/>
    <w:rsid w:val="005C138F"/>
    <w:rsid w:val="005D1F9D"/>
    <w:rsid w:val="005D2758"/>
    <w:rsid w:val="005D60C5"/>
    <w:rsid w:val="005D7996"/>
    <w:rsid w:val="005D7B83"/>
    <w:rsid w:val="005E7004"/>
    <w:rsid w:val="005E73DC"/>
    <w:rsid w:val="005F19B4"/>
    <w:rsid w:val="005F4007"/>
    <w:rsid w:val="005F5BC8"/>
    <w:rsid w:val="0060177E"/>
    <w:rsid w:val="00607025"/>
    <w:rsid w:val="00610591"/>
    <w:rsid w:val="00610E63"/>
    <w:rsid w:val="00611029"/>
    <w:rsid w:val="00613D85"/>
    <w:rsid w:val="00616259"/>
    <w:rsid w:val="00626A36"/>
    <w:rsid w:val="00632541"/>
    <w:rsid w:val="00643F23"/>
    <w:rsid w:val="006457BE"/>
    <w:rsid w:val="00654463"/>
    <w:rsid w:val="00655CF4"/>
    <w:rsid w:val="00655E20"/>
    <w:rsid w:val="00657F33"/>
    <w:rsid w:val="0066578E"/>
    <w:rsid w:val="00667531"/>
    <w:rsid w:val="0067398D"/>
    <w:rsid w:val="00673B77"/>
    <w:rsid w:val="00683EA1"/>
    <w:rsid w:val="006841FC"/>
    <w:rsid w:val="00685020"/>
    <w:rsid w:val="00686569"/>
    <w:rsid w:val="00695D98"/>
    <w:rsid w:val="00697A2C"/>
    <w:rsid w:val="006A329C"/>
    <w:rsid w:val="006A4A5D"/>
    <w:rsid w:val="006A6ABC"/>
    <w:rsid w:val="006B1010"/>
    <w:rsid w:val="006B5E09"/>
    <w:rsid w:val="006C300E"/>
    <w:rsid w:val="006D179B"/>
    <w:rsid w:val="006D7954"/>
    <w:rsid w:val="006D7D2E"/>
    <w:rsid w:val="006E0A7E"/>
    <w:rsid w:val="006E0D6D"/>
    <w:rsid w:val="006E2142"/>
    <w:rsid w:val="006E4339"/>
    <w:rsid w:val="006E4B58"/>
    <w:rsid w:val="006F1A83"/>
    <w:rsid w:val="006F2BF9"/>
    <w:rsid w:val="006F61E5"/>
    <w:rsid w:val="006F7C50"/>
    <w:rsid w:val="007009DC"/>
    <w:rsid w:val="00700C64"/>
    <w:rsid w:val="00702C89"/>
    <w:rsid w:val="00705A39"/>
    <w:rsid w:val="00705FAA"/>
    <w:rsid w:val="00710ADA"/>
    <w:rsid w:val="0071293B"/>
    <w:rsid w:val="00720423"/>
    <w:rsid w:val="007213D1"/>
    <w:rsid w:val="00722719"/>
    <w:rsid w:val="0072490A"/>
    <w:rsid w:val="00725C41"/>
    <w:rsid w:val="00725FAE"/>
    <w:rsid w:val="007268A5"/>
    <w:rsid w:val="00740504"/>
    <w:rsid w:val="0074069F"/>
    <w:rsid w:val="00741BD1"/>
    <w:rsid w:val="00743EF8"/>
    <w:rsid w:val="00745087"/>
    <w:rsid w:val="0074686D"/>
    <w:rsid w:val="007473CB"/>
    <w:rsid w:val="0075047E"/>
    <w:rsid w:val="00752307"/>
    <w:rsid w:val="0075283B"/>
    <w:rsid w:val="00754EA5"/>
    <w:rsid w:val="00755175"/>
    <w:rsid w:val="00761BBD"/>
    <w:rsid w:val="00765A31"/>
    <w:rsid w:val="0077418A"/>
    <w:rsid w:val="00775EB9"/>
    <w:rsid w:val="00781FDC"/>
    <w:rsid w:val="007839E2"/>
    <w:rsid w:val="0079132B"/>
    <w:rsid w:val="00791B86"/>
    <w:rsid w:val="007A05CD"/>
    <w:rsid w:val="007A3D9A"/>
    <w:rsid w:val="007A6EF9"/>
    <w:rsid w:val="007B544E"/>
    <w:rsid w:val="007B7946"/>
    <w:rsid w:val="007C58ED"/>
    <w:rsid w:val="007D7A7E"/>
    <w:rsid w:val="007E154C"/>
    <w:rsid w:val="007E5D92"/>
    <w:rsid w:val="007E6FEA"/>
    <w:rsid w:val="007E7623"/>
    <w:rsid w:val="007F5822"/>
    <w:rsid w:val="007F7F61"/>
    <w:rsid w:val="008037A6"/>
    <w:rsid w:val="008108FD"/>
    <w:rsid w:val="00811FAF"/>
    <w:rsid w:val="00813B44"/>
    <w:rsid w:val="0082692E"/>
    <w:rsid w:val="00831019"/>
    <w:rsid w:val="00833B50"/>
    <w:rsid w:val="00835949"/>
    <w:rsid w:val="00837AF7"/>
    <w:rsid w:val="00847148"/>
    <w:rsid w:val="00850C99"/>
    <w:rsid w:val="00860120"/>
    <w:rsid w:val="00860BA6"/>
    <w:rsid w:val="00860FE3"/>
    <w:rsid w:val="00863871"/>
    <w:rsid w:val="008700AC"/>
    <w:rsid w:val="00870903"/>
    <w:rsid w:val="00874E64"/>
    <w:rsid w:val="008775C1"/>
    <w:rsid w:val="0087786B"/>
    <w:rsid w:val="008779BB"/>
    <w:rsid w:val="00882C0C"/>
    <w:rsid w:val="0088721E"/>
    <w:rsid w:val="008A3771"/>
    <w:rsid w:val="008B0FDF"/>
    <w:rsid w:val="008B134D"/>
    <w:rsid w:val="008B7FB7"/>
    <w:rsid w:val="008D3D8E"/>
    <w:rsid w:val="008D6DFE"/>
    <w:rsid w:val="008E2290"/>
    <w:rsid w:val="008E2E67"/>
    <w:rsid w:val="008E3182"/>
    <w:rsid w:val="008F1691"/>
    <w:rsid w:val="008F20F4"/>
    <w:rsid w:val="008F2CD3"/>
    <w:rsid w:val="008F3886"/>
    <w:rsid w:val="008F4D26"/>
    <w:rsid w:val="008F7545"/>
    <w:rsid w:val="00902072"/>
    <w:rsid w:val="009048C6"/>
    <w:rsid w:val="00907063"/>
    <w:rsid w:val="00907D16"/>
    <w:rsid w:val="00910911"/>
    <w:rsid w:val="00912A14"/>
    <w:rsid w:val="009130D9"/>
    <w:rsid w:val="0091447A"/>
    <w:rsid w:val="00914E54"/>
    <w:rsid w:val="009369E9"/>
    <w:rsid w:val="00937A71"/>
    <w:rsid w:val="00937D42"/>
    <w:rsid w:val="00940150"/>
    <w:rsid w:val="0094244B"/>
    <w:rsid w:val="00943265"/>
    <w:rsid w:val="0094327A"/>
    <w:rsid w:val="00944929"/>
    <w:rsid w:val="0094627B"/>
    <w:rsid w:val="00951057"/>
    <w:rsid w:val="00953B84"/>
    <w:rsid w:val="00956A0A"/>
    <w:rsid w:val="009571C8"/>
    <w:rsid w:val="00960D53"/>
    <w:rsid w:val="00963B44"/>
    <w:rsid w:val="00963EEA"/>
    <w:rsid w:val="009645D6"/>
    <w:rsid w:val="00964C49"/>
    <w:rsid w:val="009713DB"/>
    <w:rsid w:val="00972C2F"/>
    <w:rsid w:val="009748FA"/>
    <w:rsid w:val="00975330"/>
    <w:rsid w:val="00982AC3"/>
    <w:rsid w:val="00983083"/>
    <w:rsid w:val="0099194E"/>
    <w:rsid w:val="009A36D7"/>
    <w:rsid w:val="009B3EFF"/>
    <w:rsid w:val="009B57D6"/>
    <w:rsid w:val="009C2200"/>
    <w:rsid w:val="009C27D3"/>
    <w:rsid w:val="009C3902"/>
    <w:rsid w:val="009C4481"/>
    <w:rsid w:val="009C4959"/>
    <w:rsid w:val="009C5CAD"/>
    <w:rsid w:val="009D6DDF"/>
    <w:rsid w:val="009E2669"/>
    <w:rsid w:val="009E3E83"/>
    <w:rsid w:val="009E4DF9"/>
    <w:rsid w:val="009E51AE"/>
    <w:rsid w:val="009E5598"/>
    <w:rsid w:val="009E63EE"/>
    <w:rsid w:val="009F0AE0"/>
    <w:rsid w:val="009F0FA9"/>
    <w:rsid w:val="009F3B1B"/>
    <w:rsid w:val="00A01DEB"/>
    <w:rsid w:val="00A062DF"/>
    <w:rsid w:val="00A10599"/>
    <w:rsid w:val="00A11EB4"/>
    <w:rsid w:val="00A128A1"/>
    <w:rsid w:val="00A12D03"/>
    <w:rsid w:val="00A174A3"/>
    <w:rsid w:val="00A20F24"/>
    <w:rsid w:val="00A238A8"/>
    <w:rsid w:val="00A23CAF"/>
    <w:rsid w:val="00A24199"/>
    <w:rsid w:val="00A30FD4"/>
    <w:rsid w:val="00A327D9"/>
    <w:rsid w:val="00A34FB2"/>
    <w:rsid w:val="00A365B8"/>
    <w:rsid w:val="00A36E28"/>
    <w:rsid w:val="00A45081"/>
    <w:rsid w:val="00A5083C"/>
    <w:rsid w:val="00A535F6"/>
    <w:rsid w:val="00A54D6D"/>
    <w:rsid w:val="00A56D75"/>
    <w:rsid w:val="00A575F1"/>
    <w:rsid w:val="00A57785"/>
    <w:rsid w:val="00A60C3A"/>
    <w:rsid w:val="00A723CB"/>
    <w:rsid w:val="00A80CAA"/>
    <w:rsid w:val="00A81C7E"/>
    <w:rsid w:val="00A8206E"/>
    <w:rsid w:val="00A90581"/>
    <w:rsid w:val="00A925AD"/>
    <w:rsid w:val="00A9631D"/>
    <w:rsid w:val="00A978EB"/>
    <w:rsid w:val="00AA2EAC"/>
    <w:rsid w:val="00AA51F6"/>
    <w:rsid w:val="00AA7026"/>
    <w:rsid w:val="00AB507C"/>
    <w:rsid w:val="00AB689F"/>
    <w:rsid w:val="00AC0095"/>
    <w:rsid w:val="00AC3CF5"/>
    <w:rsid w:val="00AC6EAD"/>
    <w:rsid w:val="00AD0E8B"/>
    <w:rsid w:val="00AD4F42"/>
    <w:rsid w:val="00AD7D43"/>
    <w:rsid w:val="00AE4045"/>
    <w:rsid w:val="00B0636F"/>
    <w:rsid w:val="00B06BD7"/>
    <w:rsid w:val="00B13C5F"/>
    <w:rsid w:val="00B17316"/>
    <w:rsid w:val="00B25AE4"/>
    <w:rsid w:val="00B271B5"/>
    <w:rsid w:val="00B32706"/>
    <w:rsid w:val="00B32D8D"/>
    <w:rsid w:val="00B421B8"/>
    <w:rsid w:val="00B42735"/>
    <w:rsid w:val="00B451F4"/>
    <w:rsid w:val="00B455E3"/>
    <w:rsid w:val="00B5200C"/>
    <w:rsid w:val="00B536E5"/>
    <w:rsid w:val="00B557C1"/>
    <w:rsid w:val="00B61B43"/>
    <w:rsid w:val="00B6440C"/>
    <w:rsid w:val="00B751FB"/>
    <w:rsid w:val="00B833DD"/>
    <w:rsid w:val="00B916A2"/>
    <w:rsid w:val="00B94B33"/>
    <w:rsid w:val="00B95538"/>
    <w:rsid w:val="00B977CC"/>
    <w:rsid w:val="00BA3A91"/>
    <w:rsid w:val="00BA5382"/>
    <w:rsid w:val="00BA5819"/>
    <w:rsid w:val="00BB21C0"/>
    <w:rsid w:val="00BB2601"/>
    <w:rsid w:val="00BB5E54"/>
    <w:rsid w:val="00BB784A"/>
    <w:rsid w:val="00BB7BDE"/>
    <w:rsid w:val="00BF6CE5"/>
    <w:rsid w:val="00C00317"/>
    <w:rsid w:val="00C06338"/>
    <w:rsid w:val="00C0660D"/>
    <w:rsid w:val="00C06884"/>
    <w:rsid w:val="00C06CA4"/>
    <w:rsid w:val="00C10239"/>
    <w:rsid w:val="00C10A13"/>
    <w:rsid w:val="00C1359D"/>
    <w:rsid w:val="00C21501"/>
    <w:rsid w:val="00C228C3"/>
    <w:rsid w:val="00C300B5"/>
    <w:rsid w:val="00C35D8C"/>
    <w:rsid w:val="00C377AD"/>
    <w:rsid w:val="00C37907"/>
    <w:rsid w:val="00C42E34"/>
    <w:rsid w:val="00C50E78"/>
    <w:rsid w:val="00C51253"/>
    <w:rsid w:val="00C51AEE"/>
    <w:rsid w:val="00C528C4"/>
    <w:rsid w:val="00C530C0"/>
    <w:rsid w:val="00C56026"/>
    <w:rsid w:val="00C56731"/>
    <w:rsid w:val="00C57A52"/>
    <w:rsid w:val="00C622E5"/>
    <w:rsid w:val="00C62E01"/>
    <w:rsid w:val="00C7028B"/>
    <w:rsid w:val="00C71FA4"/>
    <w:rsid w:val="00C72383"/>
    <w:rsid w:val="00C74B6D"/>
    <w:rsid w:val="00C74CE9"/>
    <w:rsid w:val="00C76B2B"/>
    <w:rsid w:val="00C774B5"/>
    <w:rsid w:val="00C8052E"/>
    <w:rsid w:val="00C8585D"/>
    <w:rsid w:val="00C870D7"/>
    <w:rsid w:val="00C94542"/>
    <w:rsid w:val="00C95C8D"/>
    <w:rsid w:val="00CA69AE"/>
    <w:rsid w:val="00CA6E0C"/>
    <w:rsid w:val="00CB1AFB"/>
    <w:rsid w:val="00CB28B4"/>
    <w:rsid w:val="00CB6246"/>
    <w:rsid w:val="00CB6C2B"/>
    <w:rsid w:val="00CB77A9"/>
    <w:rsid w:val="00CB7BF1"/>
    <w:rsid w:val="00CC1A6C"/>
    <w:rsid w:val="00CC2842"/>
    <w:rsid w:val="00CC2E25"/>
    <w:rsid w:val="00CD40B8"/>
    <w:rsid w:val="00CD5B31"/>
    <w:rsid w:val="00CE23E5"/>
    <w:rsid w:val="00CE445C"/>
    <w:rsid w:val="00CF0950"/>
    <w:rsid w:val="00CF7908"/>
    <w:rsid w:val="00D010DC"/>
    <w:rsid w:val="00D02150"/>
    <w:rsid w:val="00D023B8"/>
    <w:rsid w:val="00D03D18"/>
    <w:rsid w:val="00D04C72"/>
    <w:rsid w:val="00D256ED"/>
    <w:rsid w:val="00D2589C"/>
    <w:rsid w:val="00D3061F"/>
    <w:rsid w:val="00D30E90"/>
    <w:rsid w:val="00D316AA"/>
    <w:rsid w:val="00D32A4D"/>
    <w:rsid w:val="00D32DE4"/>
    <w:rsid w:val="00D446A7"/>
    <w:rsid w:val="00D4628B"/>
    <w:rsid w:val="00D50800"/>
    <w:rsid w:val="00D51F81"/>
    <w:rsid w:val="00D53250"/>
    <w:rsid w:val="00D55542"/>
    <w:rsid w:val="00D5595D"/>
    <w:rsid w:val="00D678F4"/>
    <w:rsid w:val="00D701E8"/>
    <w:rsid w:val="00D77614"/>
    <w:rsid w:val="00D82480"/>
    <w:rsid w:val="00D97C1E"/>
    <w:rsid w:val="00D97E36"/>
    <w:rsid w:val="00DA2D63"/>
    <w:rsid w:val="00DA41E3"/>
    <w:rsid w:val="00DB40A1"/>
    <w:rsid w:val="00DB7A76"/>
    <w:rsid w:val="00DC59FE"/>
    <w:rsid w:val="00DD10DD"/>
    <w:rsid w:val="00DD3163"/>
    <w:rsid w:val="00DD418C"/>
    <w:rsid w:val="00DD529B"/>
    <w:rsid w:val="00DE0BB4"/>
    <w:rsid w:val="00DE4207"/>
    <w:rsid w:val="00DE60BF"/>
    <w:rsid w:val="00DF48DE"/>
    <w:rsid w:val="00DF58E4"/>
    <w:rsid w:val="00E14C1B"/>
    <w:rsid w:val="00E160B9"/>
    <w:rsid w:val="00E163BE"/>
    <w:rsid w:val="00E17056"/>
    <w:rsid w:val="00E24894"/>
    <w:rsid w:val="00E317C7"/>
    <w:rsid w:val="00E331B8"/>
    <w:rsid w:val="00E3519F"/>
    <w:rsid w:val="00E4148C"/>
    <w:rsid w:val="00E41C71"/>
    <w:rsid w:val="00E43620"/>
    <w:rsid w:val="00E46FD5"/>
    <w:rsid w:val="00E5031B"/>
    <w:rsid w:val="00E51E26"/>
    <w:rsid w:val="00E52AEC"/>
    <w:rsid w:val="00E532E3"/>
    <w:rsid w:val="00E53F7A"/>
    <w:rsid w:val="00E54E96"/>
    <w:rsid w:val="00E54EFC"/>
    <w:rsid w:val="00E556AA"/>
    <w:rsid w:val="00E56E60"/>
    <w:rsid w:val="00E62662"/>
    <w:rsid w:val="00E63B3F"/>
    <w:rsid w:val="00E67EE6"/>
    <w:rsid w:val="00E70A9A"/>
    <w:rsid w:val="00E72E8C"/>
    <w:rsid w:val="00E736F0"/>
    <w:rsid w:val="00E74EF2"/>
    <w:rsid w:val="00E74EF9"/>
    <w:rsid w:val="00E75966"/>
    <w:rsid w:val="00E76A01"/>
    <w:rsid w:val="00E821DC"/>
    <w:rsid w:val="00E84042"/>
    <w:rsid w:val="00E90675"/>
    <w:rsid w:val="00E93C8A"/>
    <w:rsid w:val="00E942E1"/>
    <w:rsid w:val="00EA5BB9"/>
    <w:rsid w:val="00EB2B8D"/>
    <w:rsid w:val="00EB39F4"/>
    <w:rsid w:val="00EB7F4A"/>
    <w:rsid w:val="00EC126A"/>
    <w:rsid w:val="00EC22A7"/>
    <w:rsid w:val="00EC53A7"/>
    <w:rsid w:val="00EC598B"/>
    <w:rsid w:val="00EC6AEB"/>
    <w:rsid w:val="00ED016E"/>
    <w:rsid w:val="00ED4610"/>
    <w:rsid w:val="00ED7AC4"/>
    <w:rsid w:val="00EF2EB2"/>
    <w:rsid w:val="00EF3FED"/>
    <w:rsid w:val="00EF62C1"/>
    <w:rsid w:val="00EF657D"/>
    <w:rsid w:val="00EF7E73"/>
    <w:rsid w:val="00F022F0"/>
    <w:rsid w:val="00F0710A"/>
    <w:rsid w:val="00F12CC3"/>
    <w:rsid w:val="00F1313D"/>
    <w:rsid w:val="00F2027D"/>
    <w:rsid w:val="00F3118A"/>
    <w:rsid w:val="00F325B6"/>
    <w:rsid w:val="00F32E05"/>
    <w:rsid w:val="00F32FC6"/>
    <w:rsid w:val="00F347B0"/>
    <w:rsid w:val="00F40AF0"/>
    <w:rsid w:val="00F41334"/>
    <w:rsid w:val="00F50DD9"/>
    <w:rsid w:val="00F56C50"/>
    <w:rsid w:val="00F57277"/>
    <w:rsid w:val="00F60B2B"/>
    <w:rsid w:val="00F60E01"/>
    <w:rsid w:val="00F64562"/>
    <w:rsid w:val="00F651A8"/>
    <w:rsid w:val="00F731F0"/>
    <w:rsid w:val="00F73E69"/>
    <w:rsid w:val="00F74651"/>
    <w:rsid w:val="00F87A98"/>
    <w:rsid w:val="00F9094E"/>
    <w:rsid w:val="00F94051"/>
    <w:rsid w:val="00F96808"/>
    <w:rsid w:val="00F97C60"/>
    <w:rsid w:val="00FA1756"/>
    <w:rsid w:val="00FA19F9"/>
    <w:rsid w:val="00FA5E80"/>
    <w:rsid w:val="00FB5D13"/>
    <w:rsid w:val="00FB686F"/>
    <w:rsid w:val="00FC45C1"/>
    <w:rsid w:val="00FC468E"/>
    <w:rsid w:val="00FC633A"/>
    <w:rsid w:val="00FD085B"/>
    <w:rsid w:val="00FD5FFE"/>
    <w:rsid w:val="00FE46D7"/>
    <w:rsid w:val="00FE580A"/>
    <w:rsid w:val="00FE64C3"/>
    <w:rsid w:val="00FE767F"/>
    <w:rsid w:val="00FF1418"/>
    <w:rsid w:val="00FF1587"/>
    <w:rsid w:val="00FF1C7B"/>
    <w:rsid w:val="00FF4FA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chartTrackingRefBased/>
  <w15:docId w15:val="{27C4D02B-BACC-4F92-A029-2260C68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6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1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0B9"/>
    <w:pPr>
      <w:jc w:val="both"/>
    </w:pPr>
    <w:rPr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E160B9"/>
    <w:pPr>
      <w:spacing w:before="360" w:after="40"/>
      <w:outlineLvl w:val="0"/>
    </w:pPr>
    <w:rPr>
      <w:rFonts w:cs="Times New Roman"/>
      <w:smallCaps/>
      <w:color w:val="414751"/>
      <w:spacing w:val="5"/>
      <w:sz w:val="32"/>
      <w:szCs w:val="32"/>
      <w:lang w:val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160B9"/>
    <w:pPr>
      <w:outlineLvl w:val="1"/>
    </w:pPr>
    <w:rPr>
      <w:rFonts w:cs="Times New Roman"/>
      <w:color w:val="414751"/>
      <w:sz w:val="28"/>
      <w:szCs w:val="28"/>
      <w:lang w:val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160B9"/>
    <w:pPr>
      <w:outlineLvl w:val="2"/>
    </w:pPr>
    <w:rPr>
      <w:rFonts w:cs="Times New Roman"/>
      <w:color w:val="414751"/>
      <w:spacing w:val="5"/>
      <w:sz w:val="24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E160B9"/>
    <w:pPr>
      <w:outlineLvl w:val="3"/>
    </w:pPr>
    <w:rPr>
      <w:rFonts w:cs="Times New Roman"/>
      <w:color w:val="E65B01"/>
      <w:szCs w:val="20"/>
      <w:lang w:val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E160B9"/>
    <w:pPr>
      <w:outlineLvl w:val="4"/>
    </w:pPr>
    <w:rPr>
      <w:rFonts w:cs="Times New Roman"/>
      <w:i/>
      <w:color w:val="E65B01"/>
      <w:szCs w:val="20"/>
      <w:lang w:val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E160B9"/>
    <w:pPr>
      <w:outlineLvl w:val="5"/>
    </w:pPr>
    <w:rPr>
      <w:rFonts w:cs="Times New Roman"/>
      <w:b/>
      <w:color w:val="E65B01"/>
      <w:szCs w:val="20"/>
      <w:lang w:val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160B9"/>
    <w:pPr>
      <w:outlineLvl w:val="6"/>
    </w:pPr>
    <w:rPr>
      <w:rFonts w:cs="Times New Roman"/>
      <w:b/>
      <w:i/>
      <w:color w:val="E65B01"/>
      <w:szCs w:val="20"/>
      <w:lang w:val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E160B9"/>
    <w:pPr>
      <w:outlineLvl w:val="7"/>
    </w:pPr>
    <w:rPr>
      <w:rFonts w:cs="Times New Roman"/>
      <w:b/>
      <w:color w:val="3667C3"/>
      <w:szCs w:val="20"/>
      <w:lang w:val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E160B9"/>
    <w:pPr>
      <w:outlineLvl w:val="8"/>
    </w:pPr>
    <w:rPr>
      <w:rFonts w:cs="Times New Roman"/>
      <w:b/>
      <w:i/>
      <w:color w:val="3667C3"/>
      <w:sz w:val="18"/>
      <w:szCs w:val="1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E160B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uiPriority w:val="99"/>
    <w:unhideWhenUsed/>
    <w:rsid w:val="00E160B9"/>
    <w:pPr>
      <w:ind w:left="720"/>
    </w:pPr>
  </w:style>
  <w:style w:type="paragraph" w:customStyle="1" w:styleId="Section">
    <w:name w:val="Section"/>
    <w:basedOn w:val="Normal"/>
    <w:uiPriority w:val="2"/>
    <w:qFormat/>
    <w:rsid w:val="00E160B9"/>
    <w:pPr>
      <w:spacing w:before="200"/>
    </w:pPr>
    <w:rPr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E160B9"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HeaderChar">
    <w:name w:val="Header Char"/>
    <w:link w:val="Header"/>
    <w:uiPriority w:val="99"/>
    <w:rsid w:val="00E160B9"/>
    <w:rPr>
      <w:color w:val="575F6D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160B9"/>
    <w:pPr>
      <w:tabs>
        <w:tab w:val="center" w:pos="4680"/>
        <w:tab w:val="right" w:pos="9360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160B9"/>
    <w:rPr>
      <w:color w:val="575F6D"/>
      <w:sz w:val="20"/>
      <w:szCs w:val="24"/>
      <w:lang w:eastAsia="ja-JP"/>
    </w:rPr>
  </w:style>
  <w:style w:type="character" w:styleId="Strong">
    <w:name w:val="Strong"/>
    <w:uiPriority w:val="22"/>
    <w:qFormat/>
    <w:rsid w:val="00E160B9"/>
    <w:rPr>
      <w:b/>
      <w:bCs/>
    </w:rPr>
  </w:style>
  <w:style w:type="character" w:styleId="BookTitle">
    <w:name w:val="Book Title"/>
    <w:uiPriority w:val="13"/>
    <w:qFormat/>
    <w:rsid w:val="00E160B9"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sid w:val="00E160B9"/>
    <w:rPr>
      <w:b/>
      <w:i/>
      <w:color w:val="2B2F36"/>
      <w:spacing w:val="10"/>
      <w:sz w:val="18"/>
      <w:szCs w:val="18"/>
    </w:rPr>
  </w:style>
  <w:style w:type="character" w:customStyle="1" w:styleId="Heading1Char">
    <w:name w:val="Heading 1 Char"/>
    <w:link w:val="Heading1"/>
    <w:uiPriority w:val="9"/>
    <w:semiHidden/>
    <w:rsid w:val="00E160B9"/>
    <w:rPr>
      <w:rFonts w:ascii="Century Schoolbook" w:hAnsi="Century Schoolbook"/>
      <w:smallCaps/>
      <w:color w:val="414751"/>
      <w:spacing w:val="5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E160B9"/>
    <w:rPr>
      <w:rFonts w:ascii="Century Schoolbook" w:hAnsi="Century Schoolbook"/>
      <w:color w:val="414751"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E160B9"/>
    <w:rPr>
      <w:rFonts w:ascii="Century Schoolbook" w:hAnsi="Century Schoolbook"/>
      <w:color w:val="414751"/>
      <w:spacing w:val="5"/>
      <w:sz w:val="24"/>
      <w:szCs w:val="24"/>
      <w:lang w:eastAsia="ja-JP"/>
    </w:rPr>
  </w:style>
  <w:style w:type="character" w:customStyle="1" w:styleId="Heading4Char">
    <w:name w:val="Heading 4 Char"/>
    <w:link w:val="Heading4"/>
    <w:uiPriority w:val="9"/>
    <w:semiHidden/>
    <w:rsid w:val="00E160B9"/>
    <w:rPr>
      <w:rFonts w:ascii="Century Schoolbook" w:hAnsi="Century Schoolbook"/>
      <w:color w:val="E65B01"/>
      <w:lang w:eastAsia="ja-JP"/>
    </w:rPr>
  </w:style>
  <w:style w:type="character" w:customStyle="1" w:styleId="Heading5Char">
    <w:name w:val="Heading 5 Char"/>
    <w:link w:val="Heading5"/>
    <w:uiPriority w:val="9"/>
    <w:semiHidden/>
    <w:rsid w:val="00E160B9"/>
    <w:rPr>
      <w:i/>
      <w:color w:val="E65B01"/>
      <w:lang w:eastAsia="ja-JP"/>
    </w:rPr>
  </w:style>
  <w:style w:type="character" w:customStyle="1" w:styleId="Heading6Char">
    <w:name w:val="Heading 6 Char"/>
    <w:link w:val="Heading6"/>
    <w:uiPriority w:val="9"/>
    <w:semiHidden/>
    <w:rsid w:val="00E160B9"/>
    <w:rPr>
      <w:b/>
      <w:color w:val="E65B01"/>
      <w:sz w:val="20"/>
      <w:szCs w:val="20"/>
      <w:lang w:eastAsia="ja-JP"/>
    </w:rPr>
  </w:style>
  <w:style w:type="character" w:customStyle="1" w:styleId="Heading7Char">
    <w:name w:val="Heading 7 Char"/>
    <w:link w:val="Heading7"/>
    <w:uiPriority w:val="9"/>
    <w:semiHidden/>
    <w:rsid w:val="00E160B9"/>
    <w:rPr>
      <w:b/>
      <w:i/>
      <w:color w:val="E65B01"/>
      <w:sz w:val="20"/>
      <w:szCs w:val="20"/>
      <w:lang w:eastAsia="ja-JP"/>
    </w:rPr>
  </w:style>
  <w:style w:type="character" w:customStyle="1" w:styleId="Heading8Char">
    <w:name w:val="Heading 8 Char"/>
    <w:link w:val="Heading8"/>
    <w:uiPriority w:val="9"/>
    <w:semiHidden/>
    <w:rsid w:val="00E160B9"/>
    <w:rPr>
      <w:b/>
      <w:color w:val="3667C3"/>
      <w:sz w:val="20"/>
      <w:szCs w:val="20"/>
      <w:lang w:eastAsia="ja-JP"/>
    </w:rPr>
  </w:style>
  <w:style w:type="character" w:customStyle="1" w:styleId="Heading9Char">
    <w:name w:val="Heading 9 Char"/>
    <w:link w:val="Heading9"/>
    <w:uiPriority w:val="9"/>
    <w:semiHidden/>
    <w:rsid w:val="00E160B9"/>
    <w:rPr>
      <w:b/>
      <w:i/>
      <w:color w:val="3667C3"/>
      <w:sz w:val="18"/>
      <w:szCs w:val="18"/>
      <w:lang w:eastAsia="ja-JP"/>
    </w:rPr>
  </w:style>
  <w:style w:type="character" w:styleId="IntenseEmphasis">
    <w:name w:val="Intense Emphasis"/>
    <w:uiPriority w:val="21"/>
    <w:qFormat/>
    <w:rsid w:val="00E160B9"/>
    <w:rPr>
      <w:i/>
      <w:caps/>
      <w:color w:val="E65B01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rsid w:val="00E160B9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/>
    </w:rPr>
  </w:style>
  <w:style w:type="character" w:customStyle="1" w:styleId="IntenseQuoteChar">
    <w:name w:val="Intense Quote Char"/>
    <w:link w:val="IntenseQuote"/>
    <w:uiPriority w:val="30"/>
    <w:rsid w:val="00E160B9"/>
    <w:rPr>
      <w:iCs/>
      <w:color w:val="E65B01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E160B9"/>
    <w:pPr>
      <w:spacing w:after="200"/>
    </w:pPr>
    <w:rPr>
      <w:rFonts w:cs="Times New Roman"/>
      <w:i/>
      <w:color w:val="414751"/>
      <w:szCs w:val="20"/>
      <w:lang w:val="x-none"/>
    </w:rPr>
  </w:style>
  <w:style w:type="character" w:customStyle="1" w:styleId="QuoteChar">
    <w:name w:val="Quote Char"/>
    <w:link w:val="Quote"/>
    <w:uiPriority w:val="29"/>
    <w:rsid w:val="00E160B9"/>
    <w:rPr>
      <w:i/>
      <w:color w:val="414751"/>
      <w:sz w:val="20"/>
      <w:szCs w:val="20"/>
      <w:lang w:eastAsia="ja-JP"/>
    </w:rPr>
  </w:style>
  <w:style w:type="character" w:styleId="IntenseReference">
    <w:name w:val="Intense Reference"/>
    <w:uiPriority w:val="32"/>
    <w:qFormat/>
    <w:rsid w:val="00E160B9"/>
    <w:rPr>
      <w:rFonts w:cs="Times New Roman"/>
      <w:b/>
      <w:caps/>
      <w:color w:val="3667C3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rsid w:val="00E160B9"/>
    <w:pPr>
      <w:spacing w:after="200"/>
    </w:pPr>
    <w:rPr>
      <w:rFonts w:cs="Times New Roman"/>
      <w:i/>
      <w:spacing w:val="5"/>
      <w:sz w:val="24"/>
      <w:lang w:val="x-none"/>
    </w:rPr>
  </w:style>
  <w:style w:type="character" w:customStyle="1" w:styleId="SubtitleChar">
    <w:name w:val="Subtitle Char"/>
    <w:link w:val="Subtitle"/>
    <w:uiPriority w:val="11"/>
    <w:rsid w:val="00E160B9"/>
    <w:rPr>
      <w:i/>
      <w:color w:val="575F6D"/>
      <w:spacing w:val="5"/>
      <w:sz w:val="24"/>
      <w:szCs w:val="24"/>
      <w:lang w:eastAsia="ja-JP"/>
    </w:rPr>
  </w:style>
  <w:style w:type="character" w:styleId="SubtleEmphasis">
    <w:name w:val="Subtle Emphasis"/>
    <w:uiPriority w:val="19"/>
    <w:qFormat/>
    <w:rsid w:val="00E160B9"/>
    <w:rPr>
      <w:i/>
      <w:color w:val="E65B01"/>
    </w:rPr>
  </w:style>
  <w:style w:type="character" w:styleId="SubtleReference">
    <w:name w:val="Subtle Reference"/>
    <w:uiPriority w:val="31"/>
    <w:qFormat/>
    <w:rsid w:val="00E160B9"/>
    <w:rPr>
      <w:rFonts w:cs="Times New Roman"/>
      <w:b/>
      <w:i/>
      <w:color w:val="3667C3"/>
    </w:rPr>
  </w:style>
  <w:style w:type="paragraph" w:styleId="Title">
    <w:name w:val="Title"/>
    <w:basedOn w:val="Normal"/>
    <w:link w:val="TitleChar"/>
    <w:uiPriority w:val="10"/>
    <w:rsid w:val="00E160B9"/>
    <w:pPr>
      <w:spacing w:after="200"/>
    </w:pPr>
    <w:rPr>
      <w:rFonts w:cs="Times New Roman"/>
      <w:smallCaps/>
      <w:color w:val="FE8637"/>
      <w:spacing w:val="10"/>
      <w:sz w:val="48"/>
      <w:szCs w:val="48"/>
      <w:lang w:val="x-none"/>
    </w:rPr>
  </w:style>
  <w:style w:type="character" w:customStyle="1" w:styleId="TitleChar">
    <w:name w:val="Title Char"/>
    <w:link w:val="Title"/>
    <w:uiPriority w:val="10"/>
    <w:rsid w:val="00E160B9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rsid w:val="00E160B9"/>
    <w:pPr>
      <w:numPr>
        <w:numId w:val="9"/>
      </w:numPr>
    </w:pPr>
  </w:style>
  <w:style w:type="numbering" w:customStyle="1" w:styleId="BulletedList">
    <w:name w:val="Bulleted List"/>
    <w:uiPriority w:val="99"/>
    <w:rsid w:val="00E160B9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0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160B9"/>
    <w:rPr>
      <w:rFonts w:ascii="Tahoma" w:hAnsi="Tahoma" w:cs="Tahoma"/>
      <w:color w:val="575F6D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rsid w:val="00E160B9"/>
    <w:pPr>
      <w:numPr>
        <w:numId w:val="23"/>
      </w:numPr>
    </w:pPr>
  </w:style>
  <w:style w:type="paragraph" w:customStyle="1" w:styleId="PersonalName">
    <w:name w:val="Personal Name"/>
    <w:basedOn w:val="Normal"/>
    <w:uiPriority w:val="2"/>
    <w:qFormat/>
    <w:rsid w:val="00E160B9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rsid w:val="00E160B9"/>
    <w:rPr>
      <w:color w:val="FFFFFF"/>
      <w:sz w:val="22"/>
      <w:szCs w:val="22"/>
    </w:rPr>
  </w:style>
  <w:style w:type="paragraph" w:styleId="NoSpacing">
    <w:name w:val="No Spacing"/>
    <w:uiPriority w:val="1"/>
    <w:unhideWhenUsed/>
    <w:qFormat/>
    <w:rsid w:val="00E160B9"/>
    <w:pPr>
      <w:jc w:val="both"/>
    </w:pPr>
    <w:rPr>
      <w:color w:val="414751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E160B9"/>
    <w:pPr>
      <w:spacing w:after="200"/>
      <w:ind w:left="0"/>
    </w:pPr>
    <w:rPr>
      <w:b/>
      <w:color w:val="414751"/>
      <w:szCs w:val="20"/>
      <w:lang w:val="x-none" w:bidi="he-IL"/>
    </w:rPr>
  </w:style>
  <w:style w:type="character" w:customStyle="1" w:styleId="SalutationChar">
    <w:name w:val="Salutation Char"/>
    <w:link w:val="Salutation"/>
    <w:uiPriority w:val="4"/>
    <w:rsid w:val="00E160B9"/>
    <w:rPr>
      <w:b/>
      <w:color w:val="41475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rsid w:val="00E160B9"/>
    <w:pPr>
      <w:spacing w:after="480"/>
      <w:contextualSpacing/>
    </w:pPr>
  </w:style>
  <w:style w:type="paragraph" w:styleId="Closing">
    <w:name w:val="Closing"/>
    <w:basedOn w:val="NoSpacing"/>
    <w:link w:val="ClosingChar"/>
    <w:uiPriority w:val="4"/>
    <w:semiHidden/>
    <w:unhideWhenUsed/>
    <w:qFormat/>
    <w:rsid w:val="00E160B9"/>
    <w:pPr>
      <w:spacing w:before="960" w:after="960"/>
      <w:ind w:right="2520"/>
    </w:pPr>
    <w:rPr>
      <w:lang w:val="x-none" w:eastAsia="x-none"/>
    </w:rPr>
  </w:style>
  <w:style w:type="character" w:customStyle="1" w:styleId="ClosingChar">
    <w:name w:val="Closing Char"/>
    <w:link w:val="Closing"/>
    <w:uiPriority w:val="4"/>
    <w:semiHidden/>
    <w:rsid w:val="00E160B9"/>
    <w:rPr>
      <w:color w:val="414751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rsid w:val="00E160B9"/>
    <w:pPr>
      <w:spacing w:after="200"/>
    </w:pPr>
    <w:rPr>
      <w:b/>
      <w:color w:val="FE8637"/>
      <w:szCs w:val="20"/>
      <w:lang w:val="x-none" w:bidi="he-IL"/>
    </w:rPr>
  </w:style>
  <w:style w:type="character" w:customStyle="1" w:styleId="DateChar">
    <w:name w:val="Date Char"/>
    <w:link w:val="Date"/>
    <w:uiPriority w:val="99"/>
    <w:rsid w:val="00E160B9"/>
    <w:rPr>
      <w:b/>
      <w:color w:val="FE8637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semiHidden/>
    <w:unhideWhenUsed/>
    <w:qFormat/>
    <w:rsid w:val="00E160B9"/>
    <w:pPr>
      <w:spacing w:before="480"/>
    </w:pPr>
    <w:rPr>
      <w:b/>
      <w:color w:val="414751"/>
      <w:szCs w:val="20"/>
      <w:lang w:bidi="he-IL"/>
    </w:rPr>
  </w:style>
  <w:style w:type="paragraph" w:customStyle="1" w:styleId="Address2">
    <w:name w:val="Address 2"/>
    <w:basedOn w:val="Normal"/>
    <w:rsid w:val="009C5CAD"/>
    <w:pPr>
      <w:spacing w:line="160" w:lineRule="atLeast"/>
    </w:pPr>
    <w:rPr>
      <w:rFonts w:ascii="Arial" w:eastAsia="Times New Roman" w:hAnsi="Arial" w:cs="Times New Roman"/>
      <w:color w:val="auto"/>
      <w:sz w:val="14"/>
      <w:szCs w:val="20"/>
      <w:lang w:eastAsia="en-US"/>
    </w:rPr>
  </w:style>
  <w:style w:type="character" w:styleId="Hyperlink">
    <w:name w:val="Hyperlink"/>
    <w:uiPriority w:val="99"/>
    <w:unhideWhenUsed/>
    <w:rsid w:val="00CB28B4"/>
    <w:rPr>
      <w:color w:val="D2611C"/>
      <w:u w:val="single"/>
    </w:rPr>
  </w:style>
  <w:style w:type="paragraph" w:customStyle="1" w:styleId="Default">
    <w:name w:val="Default"/>
    <w:rsid w:val="004B3A4B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fbprofilebylinelabel">
    <w:name w:val="fbprofilebylinelabel"/>
    <w:rsid w:val="0059771D"/>
  </w:style>
  <w:style w:type="character" w:customStyle="1" w:styleId="apple-converted-space">
    <w:name w:val="apple-converted-space"/>
    <w:rsid w:val="0059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4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lazisaien.github.io" TargetMode="Externa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haami\Desktop\10192750\1019275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AE7FB-248E-4275-8DBE-A653F53FB4D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AF45ED93-1EE0-46C9-A4E9-281FC349D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10192750</Template>
  <TotalTime>64</TotalTime>
  <Pages>3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4890</CharactersWithSpaces>
  <SharedDoc>false</SharedDoc>
  <HLinks>
    <vt:vector size="6" baseType="variant">
      <vt:variant>
        <vt:i4>6094931</vt:i4>
      </vt:variant>
      <vt:variant>
        <vt:i4>0</vt:i4>
      </vt:variant>
      <vt:variant>
        <vt:i4>0</vt:i4>
      </vt:variant>
      <vt:variant>
        <vt:i4>5</vt:i4>
      </vt:variant>
      <vt:variant>
        <vt:lpwstr>www.ajay.tolico-qatar.com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cp:lastModifiedBy>Ajay Kumar</cp:lastModifiedBy>
  <cp:revision>52</cp:revision>
  <cp:lastPrinted>2015-07-11T18:56:00Z</cp:lastPrinted>
  <dcterms:created xsi:type="dcterms:W3CDTF">2014-10-27T19:17:00Z</dcterms:created>
  <dcterms:modified xsi:type="dcterms:W3CDTF">2019-01-03T09:03:00Z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TC101927501033</vt:lpwstr>
  </property>
</Properties>
</file>